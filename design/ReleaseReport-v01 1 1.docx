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705B2A" w:rsidR="00961596" w:rsidP="00705B2A" w:rsidRDefault="009C5216" w14:paraId="4E503705" wp14:textId="77777777">
      <w:pPr>
        <w:pStyle w:val="Title"/>
        <w:jc w:val="right"/>
        <w:rPr>
          <w:caps w:val="0"/>
        </w:rPr>
      </w:pPr>
      <w:r>
        <w:rPr>
          <w:caps w:val="0"/>
        </w:rPr>
        <w:t>Latex</w:t>
      </w:r>
      <w:r w:rsidRPr="00705B2A" w:rsidR="00705B2A">
        <w:rPr>
          <w:caps w:val="0"/>
        </w:rPr>
        <w:t>Editor</w:t>
      </w:r>
    </w:p>
    <w:p xmlns:wp14="http://schemas.microsoft.com/office/word/2010/wordml" w:rsidRPr="000E23AC" w:rsidR="007E03B8" w:rsidP="000E23AC" w:rsidRDefault="00641D67" w14:paraId="32F8D758" wp14:textId="77777777">
      <w:pPr>
        <w:pStyle w:val="Title"/>
        <w:jc w:val="right"/>
        <w:rPr>
          <w:caps w:val="0"/>
          <w:smallCaps w:val="0"/>
        </w:rPr>
      </w:pPr>
      <w:r w:rsidR="35296609">
        <w:rPr>
          <w:caps w:val="0"/>
          <w:smallCaps w:val="0"/>
        </w:rPr>
        <w:t xml:space="preserve">Release </w:t>
      </w:r>
      <w:r w:rsidR="35296609">
        <w:rPr>
          <w:caps w:val="0"/>
          <w:smallCaps w:val="0"/>
        </w:rPr>
        <w:t>Report</w:t>
      </w:r>
    </w:p>
    <w:p w:rsidR="35296609" w:rsidP="35296609" w:rsidRDefault="35296609" w14:paraId="65E68C5B" w14:textId="22F1F2C2">
      <w:pPr>
        <w:pStyle w:val="Normal"/>
      </w:pPr>
    </w:p>
    <w:p w:rsidR="35296609" w:rsidP="35296609" w:rsidRDefault="35296609" w14:paraId="3A220A25" w14:textId="57F208DE">
      <w:pPr>
        <w:pStyle w:val="Subtitle"/>
        <w:jc w:val="right"/>
        <w:rPr>
          <w:caps w:val="0"/>
          <w:smallCaps w:val="0"/>
          <w:sz w:val="48"/>
          <w:szCs w:val="48"/>
        </w:rPr>
      </w:pPr>
      <w:r w:rsidRPr="35296609" w:rsidR="35296609">
        <w:rPr>
          <w:caps w:val="0"/>
          <w:smallCaps w:val="0"/>
          <w:sz w:val="48"/>
          <w:szCs w:val="48"/>
        </w:rPr>
        <w:t>TODO</w:t>
      </w:r>
    </w:p>
    <w:p w:rsidR="35296609" w:rsidP="3B6FDEC7" w:rsidRDefault="35296609" w14:paraId="183E4CED" w14:textId="012C72E1">
      <w:pPr>
        <w:pStyle w:val="Subtitle"/>
        <w:bidi w:val="0"/>
        <w:spacing w:before="0" w:beforeAutospacing="off" w:after="560" w:afterAutospacing="off" w:line="240" w:lineRule="auto"/>
        <w:ind w:left="0" w:right="0"/>
        <w:jc w:val="right"/>
        <w:rPr>
          <w:caps w:val="0"/>
          <w:smallCaps w:val="0"/>
          <w:sz w:val="48"/>
          <w:szCs w:val="48"/>
        </w:rPr>
      </w:pPr>
      <w:r w:rsidRPr="3B6FDEC7" w:rsidR="3B6FDEC7">
        <w:rPr>
          <w:caps w:val="0"/>
          <w:smallCaps w:val="0"/>
          <w:sz w:val="48"/>
          <w:szCs w:val="48"/>
        </w:rPr>
        <w:t>ΣΑΚΚΟΣ ΣΤΑΥΡΟ</w:t>
      </w:r>
      <w:r w:rsidRPr="3B6FDEC7" w:rsidR="3B6FDEC7">
        <w:rPr>
          <w:caps w:val="0"/>
          <w:smallCaps w:val="0"/>
          <w:sz w:val="48"/>
          <w:szCs w:val="48"/>
        </w:rPr>
        <w:t>Σ</w:t>
      </w:r>
      <w:r w:rsidRPr="3B6FDEC7" w:rsidR="3B6FDEC7">
        <w:rPr>
          <w:caps w:val="0"/>
          <w:smallCaps w:val="0"/>
          <w:sz w:val="48"/>
          <w:szCs w:val="48"/>
        </w:rPr>
        <w:t xml:space="preserve"> </w:t>
      </w:r>
      <w:r w:rsidRPr="3B6FDEC7" w:rsidR="3B6FDEC7">
        <w:rPr>
          <w:caps w:val="0"/>
          <w:smallCaps w:val="0"/>
          <w:sz w:val="48"/>
          <w:szCs w:val="48"/>
        </w:rPr>
        <w:t>ΑΜ</w:t>
      </w:r>
      <w:r w:rsidRPr="3B6FDEC7" w:rsidR="3B6FDEC7">
        <w:rPr>
          <w:caps w:val="0"/>
          <w:smallCaps w:val="0"/>
          <w:sz w:val="48"/>
          <w:szCs w:val="48"/>
        </w:rPr>
        <w:t>:2532</w:t>
      </w:r>
    </w:p>
    <w:p xmlns:wp14="http://schemas.microsoft.com/office/word/2010/wordml" w:rsidRPr="00DA26A2" w:rsidR="007E03B8" w:rsidRDefault="007E03B8" w14:paraId="672A6659" wp14:textId="77777777">
      <w:pPr>
        <w:rPr>
          <w:sz w:val="40"/>
          <w:szCs w:val="40"/>
        </w:rPr>
      </w:pPr>
    </w:p>
    <w:p xmlns:wp14="http://schemas.microsoft.com/office/word/2010/wordml" w:rsidRPr="00DA26A2" w:rsidR="007E03B8" w:rsidP="002A1330" w:rsidRDefault="007E03B8" w14:paraId="29D6B04F" wp14:textId="77777777">
      <w:pPr>
        <w:pStyle w:val="InfoBlue"/>
      </w:pPr>
      <w:r w:rsidRPr="00DA26A2">
        <w:t xml:space="preserve"> </w:t>
      </w:r>
    </w:p>
    <w:p xmlns:wp14="http://schemas.microsoft.com/office/word/2010/wordml" w:rsidRPr="00DA26A2" w:rsidR="007E03B8" w:rsidRDefault="007E03B8" w14:paraId="0A37501D" wp14:textId="77777777"/>
    <w:p xmlns:wp14="http://schemas.microsoft.com/office/word/2010/wordml" w:rsidRPr="00DA26A2" w:rsidR="007E03B8" w:rsidRDefault="007E03B8" w14:paraId="5DAB6C7B" wp14:textId="77777777"/>
    <w:p xmlns:wp14="http://schemas.microsoft.com/office/word/2010/wordml" w:rsidRPr="00DA26A2" w:rsidR="007E03B8" w:rsidRDefault="007E03B8" w14:paraId="02EB378F" wp14:textId="77777777"/>
    <w:p xmlns:wp14="http://schemas.microsoft.com/office/word/2010/wordml" w:rsidRPr="00DA26A2" w:rsidR="007E03B8" w:rsidRDefault="007E03B8" w14:paraId="6A05A809" wp14:textId="77777777"/>
    <w:p xmlns:wp14="http://schemas.microsoft.com/office/word/2010/wordml" w:rsidRPr="00DA26A2" w:rsidR="007E03B8" w:rsidRDefault="007E03B8" w14:paraId="5A39BBE3" wp14:textId="77777777">
      <w:pPr>
        <w:pStyle w:val="Title"/>
        <w:rPr>
          <w:sz w:val="28"/>
        </w:rPr>
        <w:sectPr w:rsidRPr="00DA26A2" w:rsidR="007E03B8">
          <w:footerReference w:type="even" r:id="rId8"/>
          <w:pgSz w:w="12240" w:h="15840" w:orient="portrait" w:code="1"/>
          <w:pgMar w:top="1440" w:right="1440" w:bottom="1440" w:left="1440" w:header="720" w:footer="720" w:gutter="0"/>
          <w:cols w:space="720"/>
          <w:vAlign w:val="center"/>
        </w:sectPr>
      </w:pPr>
    </w:p>
    <w:p xmlns:wp14="http://schemas.microsoft.com/office/word/2010/wordml" w:rsidRPr="00705B2A" w:rsidR="007E03B8" w:rsidRDefault="00DA26A2" w14:paraId="4359C659" wp14:textId="77777777">
      <w:pPr>
        <w:pStyle w:val="Title"/>
        <w:rPr>
          <w:rStyle w:val="Strong"/>
        </w:rPr>
      </w:pPr>
      <w:r w:rsidRPr="00705B2A">
        <w:rPr>
          <w:rStyle w:val="Strong"/>
        </w:rPr>
        <w:t>Versions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Pr="009842A5" w:rsidR="007E03B8" w:rsidTr="5B250C5D" w14:paraId="20268F84" wp14:textId="77777777">
        <w:tblPrEx>
          <w:tblCellMar>
            <w:top w:w="0" w:type="dxa"/>
            <w:bottom w:w="0" w:type="dxa"/>
          </w:tblCellMar>
        </w:tblPrEx>
        <w:tc>
          <w:tcPr>
            <w:tcW w:w="2304" w:type="dxa"/>
            <w:tcMar/>
          </w:tcPr>
          <w:p w:rsidRPr="009842A5" w:rsidR="007E03B8" w:rsidRDefault="00DA26A2" w14:paraId="491072FA" wp14:textId="77777777">
            <w:pPr>
              <w:pStyle w:val="Tabletext"/>
              <w:jc w:val="center"/>
              <w:rPr>
                <w:b/>
              </w:rPr>
            </w:pPr>
            <w:r w:rsidRPr="009842A5">
              <w:rPr>
                <w:b/>
              </w:rPr>
              <w:t>Date</w:t>
            </w:r>
          </w:p>
        </w:tc>
        <w:tc>
          <w:tcPr>
            <w:tcW w:w="1152" w:type="dxa"/>
            <w:tcMar/>
          </w:tcPr>
          <w:p w:rsidRPr="009842A5" w:rsidR="007E03B8" w:rsidRDefault="00DA26A2" w14:paraId="6B814A1E" wp14:textId="77777777">
            <w:pPr>
              <w:pStyle w:val="Tabletext"/>
              <w:jc w:val="center"/>
              <w:rPr>
                <w:b/>
              </w:rPr>
            </w:pPr>
            <w:r w:rsidRPr="009842A5">
              <w:rPr>
                <w:b/>
              </w:rPr>
              <w:t>Version</w:t>
            </w:r>
          </w:p>
        </w:tc>
        <w:tc>
          <w:tcPr>
            <w:tcW w:w="3744" w:type="dxa"/>
            <w:tcMar/>
          </w:tcPr>
          <w:p w:rsidRPr="009842A5" w:rsidR="007E03B8" w:rsidRDefault="00DA26A2" w14:paraId="6A712C68" wp14:textId="77777777">
            <w:pPr>
              <w:pStyle w:val="Tabletext"/>
              <w:jc w:val="center"/>
              <w:rPr>
                <w:b/>
              </w:rPr>
            </w:pPr>
            <w:r w:rsidRPr="009842A5">
              <w:rPr>
                <w:b/>
              </w:rPr>
              <w:t xml:space="preserve">Description </w:t>
            </w:r>
          </w:p>
        </w:tc>
        <w:tc>
          <w:tcPr>
            <w:tcW w:w="2304" w:type="dxa"/>
            <w:tcMar/>
          </w:tcPr>
          <w:p w:rsidRPr="009842A5" w:rsidR="007E03B8" w:rsidRDefault="00DA26A2" w14:paraId="1C7DF0E4" wp14:textId="77777777">
            <w:pPr>
              <w:pStyle w:val="Tabletext"/>
              <w:jc w:val="center"/>
              <w:rPr>
                <w:b/>
              </w:rPr>
            </w:pPr>
            <w:r w:rsidRPr="009842A5">
              <w:rPr>
                <w:b/>
              </w:rPr>
              <w:t>Author</w:t>
            </w:r>
          </w:p>
        </w:tc>
      </w:tr>
      <w:tr xmlns:wp14="http://schemas.microsoft.com/office/word/2010/wordml" w:rsidRPr="009842A5" w:rsidR="007E03B8" w:rsidTr="5B250C5D" w14:paraId="41C8F396" wp14:textId="77777777">
        <w:tblPrEx>
          <w:tblCellMar>
            <w:top w:w="0" w:type="dxa"/>
            <w:bottom w:w="0" w:type="dxa"/>
          </w:tblCellMar>
        </w:tblPrEx>
        <w:tc>
          <w:tcPr>
            <w:tcW w:w="2304" w:type="dxa"/>
            <w:tcMar/>
          </w:tcPr>
          <w:p w:rsidRPr="009842A5" w:rsidR="007E03B8" w:rsidRDefault="007E03B8" w14:paraId="72A3D3EC" wp14:textId="16B5D4F4">
            <w:pPr>
              <w:pStyle w:val="Tabletext"/>
            </w:pPr>
            <w:r w:rsidR="5B250C5D">
              <w:rPr/>
              <w:t xml:space="preserve">        </w:t>
            </w:r>
            <w:r w:rsidR="5B250C5D">
              <w:rPr/>
              <w:t>24</w:t>
            </w:r>
            <w:r w:rsidR="5B250C5D">
              <w:rPr/>
              <w:t>/0</w:t>
            </w:r>
            <w:r w:rsidR="5B250C5D">
              <w:rPr/>
              <w:t>5</w:t>
            </w:r>
            <w:r w:rsidR="5B250C5D">
              <w:rPr/>
              <w:t>/2019</w:t>
            </w:r>
          </w:p>
        </w:tc>
        <w:tc>
          <w:tcPr>
            <w:tcW w:w="1152" w:type="dxa"/>
            <w:tcMar/>
          </w:tcPr>
          <w:p w:rsidRPr="009842A5" w:rsidR="007E03B8" w:rsidRDefault="007E03B8" w14:paraId="0D0B940D" wp14:textId="4E2EC54E">
            <w:pPr>
              <w:pStyle w:val="Tabletext"/>
            </w:pPr>
            <w:r w:rsidR="5B250C5D">
              <w:rPr/>
              <w:t xml:space="preserve">     1.</w:t>
            </w:r>
            <w:r w:rsidR="5B250C5D">
              <w:rPr/>
              <w:t>2</w:t>
            </w:r>
          </w:p>
        </w:tc>
        <w:tc>
          <w:tcPr>
            <w:tcW w:w="3744" w:type="dxa"/>
            <w:tcMar/>
          </w:tcPr>
          <w:p w:rsidRPr="009842A5" w:rsidR="007E03B8" w:rsidP="00705B2A" w:rsidRDefault="007E03B8" w14:paraId="0E27B00A" wp14:textId="798EBC79">
            <w:pPr>
              <w:pStyle w:val="Tabletext"/>
              <w:jc w:val="left"/>
            </w:pPr>
            <w:r w:rsidR="5B250C5D">
              <w:rPr/>
              <w:t xml:space="preserve">               </w:t>
            </w:r>
            <w:r w:rsidR="5B250C5D">
              <w:rPr/>
              <w:t>Second Release (Final)</w:t>
            </w:r>
          </w:p>
        </w:tc>
        <w:tc>
          <w:tcPr>
            <w:tcW w:w="2304" w:type="dxa"/>
            <w:tcMar/>
          </w:tcPr>
          <w:p w:rsidRPr="009842A5" w:rsidR="007E03B8" w:rsidP="35296609" w:rsidRDefault="007E03B8" w14:paraId="60061E4C" wp14:textId="70EA6B16">
            <w:pPr>
              <w:pStyle w:val="Tabletext"/>
              <w:rPr>
                <w:lang w:val="el-GR"/>
              </w:rPr>
            </w:pPr>
            <w:r w:rsidRPr="35296609" w:rsidR="35296609">
              <w:rPr>
                <w:lang w:val="el-GR"/>
              </w:rPr>
              <w:t xml:space="preserve">        Sakkos Stavros</w:t>
            </w:r>
          </w:p>
        </w:tc>
      </w:tr>
    </w:tbl>
    <w:p xmlns:wp14="http://schemas.microsoft.com/office/word/2010/wordml" w:rsidRPr="00DA26A2" w:rsidR="007E03B8" w:rsidRDefault="007E03B8" w14:paraId="44EAFD9C" wp14:textId="77777777">
      <w:pPr>
        <w:rPr>
          <w:lang w:val="el-GR"/>
        </w:rPr>
      </w:pPr>
    </w:p>
    <w:p xmlns:wp14="http://schemas.microsoft.com/office/word/2010/wordml" w:rsidR="006A4008" w:rsidP="006A4008" w:rsidRDefault="00A3225B" w14:paraId="3E7A9F1C" wp14:textId="77777777">
      <w:pPr>
        <w:pStyle w:val="Heading1"/>
      </w:pPr>
      <w:r>
        <w:br w:type="page"/>
      </w:r>
      <w:r w:rsidR="006A4008">
        <w:t>Introduction</w:t>
      </w:r>
    </w:p>
    <w:p xmlns:wp14="http://schemas.microsoft.com/office/word/2010/wordml" w:rsidRPr="00705B2A" w:rsidR="00705B2A" w:rsidP="35296609" w:rsidRDefault="00E72555" w14:paraId="58811EAE" wp14:textId="074E0629">
      <w:pPr>
        <w:pStyle w:val="Normal"/>
      </w:pPr>
      <w:r w:rsidR="35296609">
        <w:rPr/>
        <w:t>This document provides information concerning the f</w:t>
      </w:r>
      <w:r w:rsidR="35296609">
        <w:rPr/>
        <w:t>irst</w:t>
      </w:r>
      <w:r w:rsidR="35296609">
        <w:rPr/>
        <w:t xml:space="preserve"> release of the project. </w:t>
      </w:r>
    </w:p>
    <w:p xmlns:wp14="http://schemas.microsoft.com/office/word/2010/wordml" w:rsidR="007E03B8" w:rsidP="00F112B3" w:rsidRDefault="00DA26A2" w14:paraId="39EC13BE" wp14:textId="77777777">
      <w:pPr>
        <w:pStyle w:val="Heading2"/>
      </w:pPr>
      <w:bookmarkStart w:name="_Toc474157113" w:id="0"/>
      <w:r w:rsidRPr="00F112B3">
        <w:t>Purpose</w:t>
      </w:r>
      <w:bookmarkEnd w:id="0"/>
    </w:p>
    <w:p xmlns:wp14="http://schemas.microsoft.com/office/word/2010/wordml" w:rsidRPr="00066B7D" w:rsidR="00066B7D" w:rsidP="00066B7D" w:rsidRDefault="00066B7D" w14:paraId="6745D609" wp14:textId="77777777">
      <w:r>
        <w:t xml:space="preserve">Latex is a well known high quality document preparation markup language. It provides a large variety of styles and commands that enable advanced document formatting. Typically, a Latex document is compiled with a tool like MikTex, Lyx, etc. to produce a respective formatted document in pdf, ps, etc. Formatting documents with Latex is a programming like process as it involves the proper usage of Latex commands which are embedded in the document contents. The objective of this project is to develop a simple Latex editor for inexperienced Latex users. The goal of the editor is to facilitate the usage of Latex commands for the preparation of Latex documents. One of the prominent features that distinguishes the LatexEditor from other similar applications is its multi-strategy version tracking functionalities that enable undo and redo actions.   </w:t>
      </w:r>
    </w:p>
    <w:p xmlns:wp14="http://schemas.microsoft.com/office/word/2010/wordml" w:rsidRPr="00705B2A" w:rsidR="007E03B8" w:rsidP="00705B2A" w:rsidRDefault="00DA26A2" w14:paraId="4A6ED420" wp14:textId="77777777">
      <w:pPr>
        <w:pStyle w:val="Heading2"/>
      </w:pPr>
      <w:bookmarkStart w:name="_Toc474157114" w:id="1"/>
      <w:r w:rsidRPr="00705B2A">
        <w:t>Document Structure</w:t>
      </w:r>
      <w:bookmarkEnd w:id="1"/>
      <w:r w:rsidRPr="00705B2A" w:rsidR="00BC25FE">
        <w:t xml:space="preserve">   </w:t>
      </w:r>
    </w:p>
    <w:p xmlns:wp14="http://schemas.microsoft.com/office/word/2010/wordml" w:rsidR="00E72555" w:rsidP="00753998" w:rsidRDefault="00753998" w14:paraId="5B3ABD26" wp14:textId="77777777">
      <w:r>
        <w:t>The rest of this docume</w:t>
      </w:r>
      <w:r w:rsidR="00E72555">
        <w:t xml:space="preserve">nt is structured as follows. </w:t>
      </w:r>
      <w:r>
        <w:t xml:space="preserve">Section 2 </w:t>
      </w:r>
      <w:r w:rsidR="00E72555">
        <w:t xml:space="preserve">specifies the acceptance tests </w:t>
      </w:r>
      <w:r w:rsidR="0079222F">
        <w:t>that have been employed for this</w:t>
      </w:r>
      <w:r w:rsidR="00E72555">
        <w:t xml:space="preserve"> release of the project. Section 3 specifies the main design concepts for </w:t>
      </w:r>
      <w:r w:rsidR="0079222F">
        <w:t>this</w:t>
      </w:r>
      <w:r w:rsidR="00E72555">
        <w:t xml:space="preserve"> release of the project.  </w:t>
      </w:r>
    </w:p>
    <w:p xmlns:wp14="http://schemas.microsoft.com/office/word/2010/wordml" w:rsidR="00F112B3" w:rsidP="00E72555" w:rsidRDefault="00E72555" w14:paraId="67158FB1" wp14:textId="77777777">
      <w:pPr>
        <w:pStyle w:val="Heading1"/>
        <w:rPr/>
      </w:pPr>
      <w:bookmarkStart w:name="_Toc474157115" w:id="2"/>
      <w:r w:rsidR="35296609">
        <w:rPr/>
        <w:t>Tests</w:t>
      </w:r>
      <w:bookmarkEnd w:id="2"/>
    </w:p>
    <w:p xmlns:wp14="http://schemas.microsoft.com/office/word/2010/wordml" w:rsidR="00E72555" w:rsidP="00E72555" w:rsidRDefault="002A1330" w14:paraId="1481D918" wp14:textId="5EC2E1AB">
      <w:pPr>
        <w:pStyle w:val="Heading2"/>
        <w:rPr/>
      </w:pPr>
      <w:bookmarkStart w:name="_Toc474157116" w:id="3"/>
      <w:r w:rsidR="35296609">
        <w:rPr/>
        <w:t xml:space="preserve">Tests for User Story </w:t>
      </w:r>
      <w:r w:rsidR="35296609">
        <w:rPr/>
        <w:t>US1</w:t>
      </w:r>
      <w:bookmarkEnd w:id="3"/>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38"/>
        <w:gridCol w:w="6992"/>
      </w:tblGrid>
      <w:tr xmlns:wp14="http://schemas.microsoft.com/office/word/2010/wordml" w:rsidRPr="005847E2" w:rsidR="00E72555" w:rsidTr="34FD6BD7" w14:paraId="3895B39A" wp14:textId="77777777">
        <w:tc>
          <w:tcPr>
            <w:tcW w:w="1652" w:type="dxa"/>
            <w:tcMar/>
          </w:tcPr>
          <w:p w:rsidRPr="00583C04" w:rsidR="00E72555" w:rsidP="00644DD3" w:rsidRDefault="00AA7C49" w14:paraId="2145E738" wp14:textId="77777777">
            <w:pPr>
              <w:pStyle w:val="BodyText"/>
              <w:ind w:left="0"/>
              <w:jc w:val="center"/>
              <w:rPr>
                <w:b/>
              </w:rPr>
            </w:pPr>
            <w:bookmarkStart w:name="_GoBack" w:id="4"/>
            <w:bookmarkEnd w:id="4"/>
            <w:r>
              <w:rPr>
                <w:b/>
              </w:rPr>
              <w:t xml:space="preserve">Test </w:t>
            </w:r>
            <w:r w:rsidR="00E72555">
              <w:rPr>
                <w:b/>
              </w:rPr>
              <w:t>ID</w:t>
            </w:r>
          </w:p>
        </w:tc>
        <w:tc>
          <w:tcPr>
            <w:tcW w:w="7204" w:type="dxa"/>
            <w:tcMar/>
          </w:tcPr>
          <w:p w:rsidRPr="002A1330" w:rsidR="00E72555" w:rsidP="35296609" w:rsidRDefault="002A1330" w14:paraId="08D4EB42" wp14:textId="270ECC40">
            <w:pPr>
              <w:pStyle w:val="InfoBlue"/>
              <w:bidi w:val="0"/>
              <w:spacing w:before="0" w:beforeAutospacing="off" w:after="120" w:afterAutospacing="off" w:line="252" w:lineRule="auto"/>
              <w:ind w:left="0" w:right="0"/>
              <w:jc w:val="both"/>
              <w:rPr>
                <w:color w:val="auto"/>
              </w:rPr>
            </w:pPr>
            <w:r w:rsidRPr="35296609" w:rsidR="35296609">
              <w:rPr>
                <w:color w:val="auto"/>
              </w:rPr>
              <w:t>US-1</w:t>
            </w:r>
          </w:p>
        </w:tc>
      </w:tr>
      <w:tr xmlns:wp14="http://schemas.microsoft.com/office/word/2010/wordml" w:rsidRPr="005847E2" w:rsidR="00D14AB5" w:rsidTr="34FD6BD7" w14:paraId="181BCA82" wp14:textId="77777777">
        <w:tc>
          <w:tcPr>
            <w:tcW w:w="1652" w:type="dxa"/>
            <w:tcMar/>
          </w:tcPr>
          <w:p w:rsidR="00D14AB5" w:rsidP="00D14AB5" w:rsidRDefault="006F65AA" w14:paraId="4510426C" wp14:textId="77777777">
            <w:pPr>
              <w:pStyle w:val="BodyText"/>
              <w:ind w:left="0"/>
              <w:jc w:val="center"/>
              <w:rPr>
                <w:b/>
              </w:rPr>
            </w:pPr>
            <w:r>
              <w:rPr>
                <w:b/>
              </w:rPr>
              <w:t>User Story</w:t>
            </w:r>
          </w:p>
        </w:tc>
        <w:tc>
          <w:tcPr>
            <w:tcW w:w="7204" w:type="dxa"/>
            <w:tcMar/>
          </w:tcPr>
          <w:p w:rsidRPr="002A1330" w:rsidR="00D14AB5" w:rsidP="35296609" w:rsidRDefault="00D14AB5" w14:paraId="389A85B6" wp14:textId="1813C39B">
            <w:pPr>
              <w:pStyle w:val="InfoBlue"/>
              <w:bidi w:val="0"/>
              <w:spacing w:before="0" w:beforeAutospacing="off" w:after="120" w:afterAutospacing="off" w:line="252" w:lineRule="auto"/>
              <w:ind w:left="0" w:right="0"/>
              <w:jc w:val="both"/>
              <w:rPr>
                <w:color w:val="auto"/>
              </w:rPr>
            </w:pPr>
            <w:r w:rsidRPr="35296609" w:rsidR="35296609">
              <w:rPr>
                <w:color w:val="auto"/>
              </w:rPr>
              <w:t>UserStory1</w:t>
            </w:r>
          </w:p>
        </w:tc>
      </w:tr>
      <w:tr xmlns:wp14="http://schemas.microsoft.com/office/word/2010/wordml" w:rsidRPr="005847E2" w:rsidR="00AA7C49" w:rsidTr="34FD6BD7" w14:paraId="19DB9D72" wp14:textId="77777777">
        <w:tc>
          <w:tcPr>
            <w:tcW w:w="1652" w:type="dxa"/>
            <w:tcMar/>
          </w:tcPr>
          <w:p w:rsidR="00AA7C49" w:rsidP="003D53E7" w:rsidRDefault="00AA7C49" w14:paraId="2A71C3B7" wp14:textId="77777777">
            <w:pPr>
              <w:pStyle w:val="BodyText"/>
              <w:ind w:left="0"/>
              <w:jc w:val="center"/>
              <w:rPr>
                <w:b/>
              </w:rPr>
            </w:pPr>
            <w:r>
              <w:rPr>
                <w:b/>
              </w:rPr>
              <w:t xml:space="preserve">Test </w:t>
            </w:r>
            <w:r w:rsidR="003D53E7">
              <w:rPr>
                <w:b/>
              </w:rPr>
              <w:t>Class</w:t>
            </w:r>
          </w:p>
        </w:tc>
        <w:tc>
          <w:tcPr>
            <w:tcW w:w="7204" w:type="dxa"/>
            <w:tcMar/>
          </w:tcPr>
          <w:p w:rsidRPr="002A1330" w:rsidR="00AA7C49" w:rsidP="35296609" w:rsidRDefault="00AA7C49" w14:paraId="0B1645FF" wp14:textId="41CFFD28">
            <w:pPr>
              <w:pStyle w:val="InfoBlue"/>
              <w:bidi w:val="0"/>
              <w:spacing w:before="0" w:beforeAutospacing="off" w:after="120" w:afterAutospacing="off" w:line="252" w:lineRule="auto"/>
              <w:ind w:left="0" w:right="0"/>
              <w:jc w:val="both"/>
              <w:rPr>
                <w:color w:val="auto"/>
              </w:rPr>
            </w:pPr>
            <w:r w:rsidRPr="35296609" w:rsidR="35296609">
              <w:rPr>
                <w:color w:val="auto"/>
              </w:rPr>
              <w:t>CreateDocumentTest</w:t>
            </w:r>
          </w:p>
        </w:tc>
      </w:tr>
      <w:tr xmlns:wp14="http://schemas.microsoft.com/office/word/2010/wordml" w:rsidRPr="005847E2" w:rsidR="003D53E7" w:rsidTr="34FD6BD7" w14:paraId="6F462416" wp14:textId="77777777">
        <w:tc>
          <w:tcPr>
            <w:tcW w:w="1652" w:type="dxa"/>
            <w:tcMar/>
          </w:tcPr>
          <w:p w:rsidRPr="00583C04" w:rsidR="003D53E7" w:rsidP="00644DD3" w:rsidRDefault="003D53E7" w14:paraId="31FF54C8" wp14:textId="77777777">
            <w:pPr>
              <w:pStyle w:val="BodyText"/>
              <w:ind w:left="0"/>
              <w:jc w:val="center"/>
              <w:rPr>
                <w:b/>
              </w:rPr>
            </w:pPr>
            <w:r>
              <w:rPr>
                <w:b/>
              </w:rPr>
              <w:t>Description</w:t>
            </w:r>
          </w:p>
        </w:tc>
        <w:tc>
          <w:tcPr>
            <w:tcW w:w="7204" w:type="dxa"/>
            <w:tcMar/>
          </w:tcPr>
          <w:p w:rsidRPr="002A1330" w:rsidR="003D53E7" w:rsidP="34FD6BD7" w:rsidRDefault="003D53E7" w14:paraId="7429741D" wp14:textId="4CF79A67">
            <w:pPr>
              <w:pStyle w:val="InfoBlue"/>
              <w:rPr>
                <w:color w:val="auto"/>
              </w:rPr>
            </w:pPr>
            <w:r w:rsidRPr="34FD6BD7" w:rsidR="34FD6BD7">
              <w:rPr>
                <w:color w:val="auto"/>
              </w:rPr>
              <w:t xml:space="preserve">There are 5 acceptance </w:t>
            </w:r>
            <w:proofErr w:type="gramStart"/>
            <w:r w:rsidRPr="34FD6BD7" w:rsidR="34FD6BD7">
              <w:rPr>
                <w:color w:val="auto"/>
              </w:rPr>
              <w:t>tests :</w:t>
            </w:r>
            <w:proofErr w:type="gramEnd"/>
            <w:r w:rsidRPr="34FD6BD7" w:rsidR="34FD6BD7">
              <w:rPr>
                <w:color w:val="auto"/>
              </w:rPr>
              <w:t xml:space="preserve"> 1 for each template + 1 for an empty </w:t>
            </w:r>
            <w:proofErr w:type="spellStart"/>
            <w:r w:rsidRPr="34FD6BD7" w:rsidR="34FD6BD7">
              <w:rPr>
                <w:color w:val="auto"/>
              </w:rPr>
              <w:t>document.For</w:t>
            </w:r>
            <w:proofErr w:type="spellEnd"/>
            <w:r w:rsidRPr="34FD6BD7" w:rsidR="34FD6BD7">
              <w:rPr>
                <w:color w:val="auto"/>
              </w:rPr>
              <w:t xml:space="preserve"> each </w:t>
            </w:r>
            <w:proofErr w:type="spellStart"/>
            <w:r w:rsidRPr="34FD6BD7" w:rsidR="34FD6BD7">
              <w:rPr>
                <w:color w:val="auto"/>
              </w:rPr>
              <w:t>test,an</w:t>
            </w:r>
            <w:proofErr w:type="spellEnd"/>
            <w:r w:rsidRPr="34FD6BD7" w:rsidR="34FD6BD7">
              <w:rPr>
                <w:color w:val="auto"/>
              </w:rPr>
              <w:t xml:space="preserve"> –</w:t>
            </w:r>
            <w:proofErr w:type="spellStart"/>
            <w:r w:rsidRPr="34FD6BD7" w:rsidR="34FD6BD7">
              <w:rPr>
                <w:color w:val="auto"/>
              </w:rPr>
              <w:t>CreateCommand</w:t>
            </w:r>
            <w:proofErr w:type="spellEnd"/>
            <w:r w:rsidRPr="34FD6BD7" w:rsidR="34FD6BD7">
              <w:rPr>
                <w:color w:val="auto"/>
              </w:rPr>
              <w:t xml:space="preserve">- object has been created and then executed.Finally, there is a comparison between the Object’s text and document’s text for each test. </w:t>
            </w:r>
          </w:p>
          <w:p w:rsidRPr="002A1330" w:rsidR="003D53E7" w:rsidP="34FD6BD7" w:rsidRDefault="003D53E7" w14:paraId="142D0509" wp14:textId="6E5EED64">
            <w:pPr>
              <w:pStyle w:val="BodyText"/>
              <w:ind w:left="0"/>
              <w:rPr>
                <w:color w:val="auto"/>
              </w:rPr>
            </w:pPr>
            <w:r w:rsidRPr="34FD6BD7" w:rsidR="34FD6BD7">
              <w:rPr/>
              <w:t>(Note: This test should be run first)</w:t>
            </w:r>
          </w:p>
        </w:tc>
      </w:tr>
    </w:tbl>
    <w:p w:rsidR="35296609" w:rsidP="35296609" w:rsidRDefault="35296609" w14:paraId="198159D1" w14:textId="7177C961">
      <w:pPr>
        <w:pStyle w:val="Normal"/>
      </w:pPr>
    </w:p>
    <w:p w:rsidR="35296609" w:rsidP="35296609" w:rsidRDefault="35296609" w14:paraId="67A0F542" w14:textId="4AA1E196">
      <w:pPr>
        <w:pStyle w:val="Normal"/>
      </w:pPr>
    </w:p>
    <w:p w:rsidR="35296609" w:rsidP="35296609" w:rsidRDefault="35296609" w14:paraId="6C0BEFD2" w14:textId="6F8B9C74">
      <w:pPr>
        <w:pStyle w:val="Normal"/>
      </w:pPr>
    </w:p>
    <w:p w:rsidR="35296609" w:rsidP="35296609" w:rsidRDefault="35296609" w14:paraId="375FC168" w14:textId="4C388439">
      <w:pPr>
        <w:pStyle w:val="Heading2"/>
        <w:rPr/>
      </w:pPr>
      <w:r w:rsidR="35296609">
        <w:rPr/>
        <w:t>Tests for User Story US</w:t>
      </w:r>
      <w:r w:rsidR="35296609">
        <w:rPr/>
        <w:t>2</w:t>
      </w:r>
    </w:p>
    <w:tbl>
      <w:tblPr>
        <w:tblW w:w="0" w:type="auto"/>
        <w:tblInd w:w="72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638"/>
        <w:gridCol w:w="6992"/>
      </w:tblGrid>
      <w:tr w:rsidR="35296609" w:rsidTr="35296609" w14:paraId="37E5A472">
        <w:tc>
          <w:tcPr>
            <w:tcW w:w="1638" w:type="dxa"/>
            <w:tcMar/>
          </w:tcPr>
          <w:p w:rsidR="35296609" w:rsidP="35296609" w:rsidRDefault="35296609" w14:paraId="7DFE62C9">
            <w:pPr>
              <w:pStyle w:val="BodyText"/>
              <w:ind w:left="0"/>
              <w:jc w:val="center"/>
              <w:rPr>
                <w:b w:val="1"/>
                <w:bCs w:val="1"/>
              </w:rPr>
            </w:pPr>
            <w:r w:rsidRPr="35296609" w:rsidR="35296609">
              <w:rPr>
                <w:b w:val="1"/>
                <w:bCs w:val="1"/>
              </w:rPr>
              <w:t xml:space="preserve">Test </w:t>
            </w:r>
            <w:r w:rsidRPr="35296609" w:rsidR="35296609">
              <w:rPr>
                <w:b w:val="1"/>
                <w:bCs w:val="1"/>
              </w:rPr>
              <w:t>ID</w:t>
            </w:r>
          </w:p>
        </w:tc>
        <w:tc>
          <w:tcPr>
            <w:tcW w:w="6992" w:type="dxa"/>
            <w:tcMar/>
          </w:tcPr>
          <w:p w:rsidR="35296609" w:rsidP="35296609" w:rsidRDefault="35296609" w14:paraId="01AFE9C2" w14:textId="2A1C64CA">
            <w:pPr>
              <w:pStyle w:val="InfoBlue"/>
              <w:bidi w:val="0"/>
              <w:spacing w:before="0" w:beforeAutospacing="off" w:after="120" w:afterAutospacing="off" w:line="252" w:lineRule="auto"/>
              <w:ind w:left="0" w:right="0"/>
              <w:jc w:val="both"/>
            </w:pPr>
            <w:r w:rsidRPr="35296609" w:rsidR="35296609">
              <w:rPr>
                <w:color w:val="auto"/>
              </w:rPr>
              <w:t>US-</w:t>
            </w:r>
            <w:r w:rsidRPr="35296609" w:rsidR="35296609">
              <w:rPr>
                <w:color w:val="auto"/>
              </w:rPr>
              <w:t>2</w:t>
            </w:r>
          </w:p>
        </w:tc>
      </w:tr>
      <w:tr w:rsidR="35296609" w:rsidTr="35296609" w14:paraId="6059C501">
        <w:tc>
          <w:tcPr>
            <w:tcW w:w="1638" w:type="dxa"/>
            <w:tcMar/>
          </w:tcPr>
          <w:p w:rsidR="35296609" w:rsidP="35296609" w:rsidRDefault="35296609" w14:paraId="3347BD42">
            <w:pPr>
              <w:pStyle w:val="BodyText"/>
              <w:ind w:left="0"/>
              <w:jc w:val="center"/>
              <w:rPr>
                <w:b w:val="1"/>
                <w:bCs w:val="1"/>
              </w:rPr>
            </w:pPr>
            <w:r w:rsidRPr="35296609" w:rsidR="35296609">
              <w:rPr>
                <w:b w:val="1"/>
                <w:bCs w:val="1"/>
              </w:rPr>
              <w:t>User Story</w:t>
            </w:r>
          </w:p>
        </w:tc>
        <w:tc>
          <w:tcPr>
            <w:tcW w:w="6992" w:type="dxa"/>
            <w:tcMar/>
          </w:tcPr>
          <w:p w:rsidR="35296609" w:rsidP="35296609" w:rsidRDefault="35296609" w14:paraId="1448EA0E" w14:textId="3667E32B">
            <w:pPr>
              <w:pStyle w:val="InfoBlue"/>
              <w:bidi w:val="0"/>
              <w:spacing w:before="0" w:beforeAutospacing="off" w:after="120" w:afterAutospacing="off" w:line="252" w:lineRule="auto"/>
              <w:ind w:left="0" w:right="0"/>
              <w:jc w:val="both"/>
            </w:pPr>
            <w:r w:rsidRPr="35296609" w:rsidR="35296609">
              <w:rPr>
                <w:color w:val="auto"/>
              </w:rPr>
              <w:t>UserStory</w:t>
            </w:r>
            <w:r w:rsidRPr="35296609" w:rsidR="35296609">
              <w:rPr>
                <w:color w:val="auto"/>
              </w:rPr>
              <w:t>2</w:t>
            </w:r>
          </w:p>
        </w:tc>
      </w:tr>
      <w:tr w:rsidR="35296609" w:rsidTr="35296609" w14:paraId="65E62EEB">
        <w:tc>
          <w:tcPr>
            <w:tcW w:w="1638" w:type="dxa"/>
            <w:tcMar/>
          </w:tcPr>
          <w:p w:rsidR="35296609" w:rsidP="35296609" w:rsidRDefault="35296609" w14:paraId="40DDC0BD">
            <w:pPr>
              <w:pStyle w:val="BodyText"/>
              <w:ind w:left="0"/>
              <w:jc w:val="center"/>
              <w:rPr>
                <w:b w:val="1"/>
                <w:bCs w:val="1"/>
              </w:rPr>
            </w:pPr>
            <w:r w:rsidRPr="35296609" w:rsidR="35296609">
              <w:rPr>
                <w:b w:val="1"/>
                <w:bCs w:val="1"/>
              </w:rPr>
              <w:t xml:space="preserve">Test </w:t>
            </w:r>
            <w:r w:rsidRPr="35296609" w:rsidR="35296609">
              <w:rPr>
                <w:b w:val="1"/>
                <w:bCs w:val="1"/>
              </w:rPr>
              <w:t>Class</w:t>
            </w:r>
          </w:p>
        </w:tc>
        <w:tc>
          <w:tcPr>
            <w:tcW w:w="6992" w:type="dxa"/>
            <w:tcMar/>
          </w:tcPr>
          <w:p w:rsidR="35296609" w:rsidP="35296609" w:rsidRDefault="35296609" w14:paraId="36DE15E2" w14:textId="25448476">
            <w:pPr>
              <w:pStyle w:val="InfoBlue"/>
              <w:bidi w:val="0"/>
              <w:spacing w:before="0" w:beforeAutospacing="off" w:after="120" w:afterAutospacing="off" w:line="252" w:lineRule="auto"/>
              <w:ind w:left="0" w:right="0"/>
              <w:jc w:val="both"/>
              <w:rPr>
                <w:color w:val="auto"/>
              </w:rPr>
            </w:pPr>
            <w:r w:rsidRPr="35296609" w:rsidR="35296609">
              <w:rPr>
                <w:color w:val="auto"/>
              </w:rPr>
              <w:t>EditDocumentTest</w:t>
            </w:r>
          </w:p>
        </w:tc>
      </w:tr>
      <w:tr w:rsidR="35296609" w:rsidTr="35296609" w14:paraId="0C3DE7BA">
        <w:tc>
          <w:tcPr>
            <w:tcW w:w="1638" w:type="dxa"/>
            <w:tcMar/>
          </w:tcPr>
          <w:p w:rsidR="35296609" w:rsidP="35296609" w:rsidRDefault="35296609" w14:paraId="1873618D">
            <w:pPr>
              <w:pStyle w:val="BodyText"/>
              <w:ind w:left="0"/>
              <w:jc w:val="center"/>
              <w:rPr>
                <w:b w:val="1"/>
                <w:bCs w:val="1"/>
              </w:rPr>
            </w:pPr>
            <w:r w:rsidRPr="35296609" w:rsidR="35296609">
              <w:rPr>
                <w:b w:val="1"/>
                <w:bCs w:val="1"/>
              </w:rPr>
              <w:t>Description</w:t>
            </w:r>
          </w:p>
        </w:tc>
        <w:tc>
          <w:tcPr>
            <w:tcW w:w="6992" w:type="dxa"/>
            <w:tcMar/>
          </w:tcPr>
          <w:p w:rsidR="35296609" w:rsidP="35296609" w:rsidRDefault="35296609" w14:paraId="661A35EC" w14:textId="36A7D3C7">
            <w:pPr>
              <w:pStyle w:val="InfoBlue"/>
              <w:rPr>
                <w:color w:val="auto"/>
              </w:rPr>
            </w:pPr>
            <w:r w:rsidRPr="35296609" w:rsidR="35296609">
              <w:rPr>
                <w:color w:val="auto"/>
              </w:rPr>
              <w:t xml:space="preserve">There are 2 acceptance </w:t>
            </w:r>
            <w:proofErr w:type="gramStart"/>
            <w:r w:rsidRPr="35296609" w:rsidR="35296609">
              <w:rPr>
                <w:color w:val="auto"/>
              </w:rPr>
              <w:t>tests :</w:t>
            </w:r>
            <w:proofErr w:type="gramEnd"/>
            <w:r w:rsidRPr="35296609" w:rsidR="35296609">
              <w:rPr>
                <w:color w:val="auto"/>
              </w:rPr>
              <w:t xml:space="preserve"> 1 for an empty document and 1 for a </w:t>
            </w:r>
            <w:proofErr w:type="gramStart"/>
            <w:r w:rsidRPr="35296609" w:rsidR="35296609">
              <w:rPr>
                <w:color w:val="auto"/>
              </w:rPr>
              <w:t>non empty</w:t>
            </w:r>
            <w:proofErr w:type="gramEnd"/>
            <w:r w:rsidRPr="35296609" w:rsidR="35296609">
              <w:rPr>
                <w:color w:val="auto"/>
              </w:rPr>
              <w:t xml:space="preserve"> </w:t>
            </w:r>
            <w:proofErr w:type="spellStart"/>
            <w:r w:rsidRPr="35296609" w:rsidR="35296609">
              <w:rPr>
                <w:color w:val="auto"/>
              </w:rPr>
              <w:t>document.For</w:t>
            </w:r>
            <w:proofErr w:type="spellEnd"/>
            <w:r w:rsidRPr="35296609" w:rsidR="35296609">
              <w:rPr>
                <w:color w:val="auto"/>
              </w:rPr>
              <w:t xml:space="preserve"> each </w:t>
            </w:r>
            <w:proofErr w:type="spellStart"/>
            <w:r w:rsidRPr="35296609" w:rsidR="35296609">
              <w:rPr>
                <w:color w:val="auto"/>
              </w:rPr>
              <w:t>test,an</w:t>
            </w:r>
            <w:proofErr w:type="spellEnd"/>
            <w:r w:rsidRPr="35296609" w:rsidR="35296609">
              <w:rPr>
                <w:color w:val="auto"/>
              </w:rPr>
              <w:t xml:space="preserve"> –EditDocument- Object has been created. Each Object edits the text inside the file during the execution.</w:t>
            </w:r>
          </w:p>
        </w:tc>
      </w:tr>
    </w:tbl>
    <w:p w:rsidR="35296609" w:rsidP="35296609" w:rsidRDefault="35296609" w14:paraId="2010E0A0" w14:textId="2C2FD02F">
      <w:pPr>
        <w:pStyle w:val="Normal"/>
      </w:pPr>
    </w:p>
    <w:p w:rsidR="35296609" w:rsidP="35296609" w:rsidRDefault="35296609" w14:paraId="5722FDB3" w14:textId="0BE514E3">
      <w:pPr>
        <w:pStyle w:val="Heading2"/>
        <w:rPr/>
      </w:pPr>
      <w:r w:rsidR="35296609">
        <w:rPr/>
        <w:t>Tests for User Story US</w:t>
      </w:r>
      <w:r w:rsidR="35296609">
        <w:rPr/>
        <w:t>3</w:t>
      </w:r>
    </w:p>
    <w:tbl>
      <w:tblPr>
        <w:tblW w:w="0" w:type="auto"/>
        <w:tblInd w:w="72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638"/>
        <w:gridCol w:w="6992"/>
      </w:tblGrid>
      <w:tr w:rsidR="35296609" w:rsidTr="35296609" w14:paraId="620D9D38">
        <w:tc>
          <w:tcPr>
            <w:tcW w:w="1638" w:type="dxa"/>
            <w:tcMar/>
          </w:tcPr>
          <w:p w:rsidR="35296609" w:rsidP="35296609" w:rsidRDefault="35296609" w14:paraId="0D2DFE33">
            <w:pPr>
              <w:pStyle w:val="BodyText"/>
              <w:ind w:left="0"/>
              <w:jc w:val="center"/>
              <w:rPr>
                <w:b w:val="1"/>
                <w:bCs w:val="1"/>
              </w:rPr>
            </w:pPr>
            <w:r w:rsidRPr="35296609" w:rsidR="35296609">
              <w:rPr>
                <w:b w:val="1"/>
                <w:bCs w:val="1"/>
              </w:rPr>
              <w:t xml:space="preserve">Test </w:t>
            </w:r>
            <w:r w:rsidRPr="35296609" w:rsidR="35296609">
              <w:rPr>
                <w:b w:val="1"/>
                <w:bCs w:val="1"/>
              </w:rPr>
              <w:t>ID</w:t>
            </w:r>
          </w:p>
        </w:tc>
        <w:tc>
          <w:tcPr>
            <w:tcW w:w="6992" w:type="dxa"/>
            <w:tcMar/>
          </w:tcPr>
          <w:p w:rsidR="35296609" w:rsidP="35296609" w:rsidRDefault="35296609" w14:paraId="7F4A8C81" w14:textId="33458969">
            <w:pPr>
              <w:pStyle w:val="InfoBlue"/>
              <w:bidi w:val="0"/>
              <w:spacing w:before="0" w:beforeAutospacing="off" w:after="120" w:afterAutospacing="off" w:line="252" w:lineRule="auto"/>
              <w:ind w:left="0" w:right="0"/>
              <w:jc w:val="both"/>
              <w:rPr>
                <w:color w:val="auto"/>
              </w:rPr>
            </w:pPr>
            <w:r w:rsidRPr="35296609" w:rsidR="35296609">
              <w:rPr>
                <w:color w:val="auto"/>
              </w:rPr>
              <w:t>US-</w:t>
            </w:r>
            <w:r w:rsidRPr="35296609" w:rsidR="35296609">
              <w:rPr>
                <w:color w:val="auto"/>
              </w:rPr>
              <w:t>3</w:t>
            </w:r>
          </w:p>
        </w:tc>
      </w:tr>
      <w:tr w:rsidR="35296609" w:rsidTr="35296609" w14:paraId="22A87391">
        <w:tc>
          <w:tcPr>
            <w:tcW w:w="1638" w:type="dxa"/>
            <w:tcMar/>
          </w:tcPr>
          <w:p w:rsidR="35296609" w:rsidP="35296609" w:rsidRDefault="35296609" w14:paraId="37FFA36E">
            <w:pPr>
              <w:pStyle w:val="BodyText"/>
              <w:ind w:left="0"/>
              <w:jc w:val="center"/>
              <w:rPr>
                <w:b w:val="1"/>
                <w:bCs w:val="1"/>
              </w:rPr>
            </w:pPr>
            <w:r w:rsidRPr="35296609" w:rsidR="35296609">
              <w:rPr>
                <w:b w:val="1"/>
                <w:bCs w:val="1"/>
              </w:rPr>
              <w:t>User Story</w:t>
            </w:r>
          </w:p>
        </w:tc>
        <w:tc>
          <w:tcPr>
            <w:tcW w:w="6992" w:type="dxa"/>
            <w:tcMar/>
          </w:tcPr>
          <w:p w:rsidR="35296609" w:rsidP="35296609" w:rsidRDefault="35296609" w14:paraId="4E4119B1" w14:textId="2827B89F">
            <w:pPr>
              <w:pStyle w:val="InfoBlue"/>
              <w:bidi w:val="0"/>
              <w:spacing w:before="0" w:beforeAutospacing="off" w:after="120" w:afterAutospacing="off" w:line="252" w:lineRule="auto"/>
              <w:ind w:left="0" w:right="0"/>
              <w:jc w:val="both"/>
              <w:rPr>
                <w:color w:val="auto"/>
              </w:rPr>
            </w:pPr>
            <w:r w:rsidRPr="35296609" w:rsidR="35296609">
              <w:rPr>
                <w:color w:val="auto"/>
              </w:rPr>
              <w:t>UserStory</w:t>
            </w:r>
            <w:r w:rsidRPr="35296609" w:rsidR="35296609">
              <w:rPr>
                <w:color w:val="auto"/>
              </w:rPr>
              <w:t>3</w:t>
            </w:r>
          </w:p>
        </w:tc>
      </w:tr>
      <w:tr w:rsidR="35296609" w:rsidTr="35296609" w14:paraId="43A331AF">
        <w:tc>
          <w:tcPr>
            <w:tcW w:w="1638" w:type="dxa"/>
            <w:tcMar/>
          </w:tcPr>
          <w:p w:rsidR="35296609" w:rsidP="35296609" w:rsidRDefault="35296609" w14:paraId="71BD28F0">
            <w:pPr>
              <w:pStyle w:val="BodyText"/>
              <w:ind w:left="0"/>
              <w:jc w:val="center"/>
              <w:rPr>
                <w:b w:val="1"/>
                <w:bCs w:val="1"/>
              </w:rPr>
            </w:pPr>
            <w:r w:rsidRPr="35296609" w:rsidR="35296609">
              <w:rPr>
                <w:b w:val="1"/>
                <w:bCs w:val="1"/>
              </w:rPr>
              <w:t xml:space="preserve">Test </w:t>
            </w:r>
            <w:r w:rsidRPr="35296609" w:rsidR="35296609">
              <w:rPr>
                <w:b w:val="1"/>
                <w:bCs w:val="1"/>
              </w:rPr>
              <w:t>Class</w:t>
            </w:r>
          </w:p>
        </w:tc>
        <w:tc>
          <w:tcPr>
            <w:tcW w:w="6992" w:type="dxa"/>
            <w:tcMar/>
          </w:tcPr>
          <w:p w:rsidR="35296609" w:rsidP="35296609" w:rsidRDefault="35296609" w14:paraId="284D512C" w14:textId="6894E917">
            <w:pPr>
              <w:pStyle w:val="InfoBlue"/>
              <w:bidi w:val="0"/>
              <w:spacing w:before="0" w:beforeAutospacing="off" w:after="120" w:afterAutospacing="off" w:line="252" w:lineRule="auto"/>
              <w:ind w:left="0" w:right="0"/>
              <w:jc w:val="both"/>
            </w:pPr>
            <w:r w:rsidRPr="35296609" w:rsidR="35296609">
              <w:rPr>
                <w:color w:val="auto"/>
              </w:rPr>
              <w:t>AddLatexCommandTest</w:t>
            </w:r>
          </w:p>
        </w:tc>
      </w:tr>
      <w:tr w:rsidR="35296609" w:rsidTr="35296609" w14:paraId="71CA9E5B">
        <w:tc>
          <w:tcPr>
            <w:tcW w:w="1638" w:type="dxa"/>
            <w:tcMar/>
          </w:tcPr>
          <w:p w:rsidR="35296609" w:rsidP="35296609" w:rsidRDefault="35296609" w14:paraId="3D4E0C85">
            <w:pPr>
              <w:pStyle w:val="BodyText"/>
              <w:ind w:left="0"/>
              <w:jc w:val="center"/>
              <w:rPr>
                <w:b w:val="1"/>
                <w:bCs w:val="1"/>
              </w:rPr>
            </w:pPr>
            <w:r w:rsidRPr="35296609" w:rsidR="35296609">
              <w:rPr>
                <w:b w:val="1"/>
                <w:bCs w:val="1"/>
              </w:rPr>
              <w:t>Description</w:t>
            </w:r>
          </w:p>
        </w:tc>
        <w:tc>
          <w:tcPr>
            <w:tcW w:w="6992" w:type="dxa"/>
            <w:tcMar/>
          </w:tcPr>
          <w:p w:rsidR="35296609" w:rsidP="35296609" w:rsidRDefault="35296609" w14:paraId="61BEFC26" w14:textId="04A6CA69">
            <w:pPr>
              <w:pStyle w:val="BodyText"/>
              <w:ind w:left="0"/>
              <w:rPr>
                <w:noProof w:val="0"/>
                <w:sz w:val="22"/>
                <w:szCs w:val="22"/>
                <w:lang w:val="en-US"/>
              </w:rPr>
            </w:pPr>
            <w:r w:rsidRPr="35296609" w:rsidR="35296609">
              <w:rPr>
                <w:color w:val="auto"/>
                <w:sz w:val="22"/>
                <w:szCs w:val="22"/>
              </w:rPr>
              <w:t xml:space="preserve">There are </w:t>
            </w:r>
            <w:r w:rsidRPr="35296609" w:rsidR="35296609">
              <w:rPr>
                <w:color w:val="auto"/>
                <w:sz w:val="22"/>
                <w:szCs w:val="22"/>
              </w:rPr>
              <w:t>8</w:t>
            </w:r>
            <w:r w:rsidRPr="35296609" w:rsidR="35296609">
              <w:rPr>
                <w:color w:val="auto"/>
                <w:sz w:val="22"/>
                <w:szCs w:val="22"/>
              </w:rPr>
              <w:t xml:space="preserve"> acceptance </w:t>
            </w:r>
            <w:proofErr w:type="gramStart"/>
            <w:r w:rsidRPr="35296609" w:rsidR="35296609">
              <w:rPr>
                <w:color w:val="auto"/>
                <w:sz w:val="22"/>
                <w:szCs w:val="22"/>
              </w:rPr>
              <w:t>tests :</w:t>
            </w:r>
            <w:proofErr w:type="gramEnd"/>
            <w:r w:rsidRPr="35296609" w:rsidR="35296609">
              <w:rPr>
                <w:color w:val="auto"/>
                <w:sz w:val="22"/>
                <w:szCs w:val="22"/>
              </w:rPr>
              <w:t xml:space="preserve"> 1 for </w:t>
            </w:r>
            <w:r w:rsidRPr="35296609" w:rsidR="35296609">
              <w:rPr>
                <w:color w:val="auto"/>
                <w:sz w:val="22"/>
                <w:szCs w:val="22"/>
              </w:rPr>
              <w:t xml:space="preserve">each given Latex command. The idea for implementing the tests is to create an </w:t>
            </w:r>
            <w:proofErr w:type="spellStart"/>
            <w:r w:rsidRPr="35296609" w:rsidR="35296609">
              <w:rPr>
                <w:noProof w:val="0"/>
                <w:sz w:val="22"/>
                <w:szCs w:val="22"/>
                <w:lang w:val="en-US"/>
              </w:rPr>
              <w:t>AddLatexCommand</w:t>
            </w:r>
            <w:proofErr w:type="spellEnd"/>
            <w:r w:rsidRPr="35296609" w:rsidR="35296609">
              <w:rPr>
                <w:noProof w:val="0"/>
                <w:sz w:val="22"/>
                <w:szCs w:val="22"/>
                <w:lang w:val="en-US"/>
              </w:rPr>
              <w:t xml:space="preserve"> that changes the contents of a document, execute it and subsequently get the new contents of the document (</w:t>
            </w:r>
            <w:proofErr w:type="spellStart"/>
            <w:r w:rsidRPr="35296609" w:rsidR="35296609">
              <w:rPr>
                <w:noProof w:val="0"/>
                <w:sz w:val="22"/>
                <w:szCs w:val="22"/>
                <w:lang w:val="en-US"/>
              </w:rPr>
              <w:t>getContents</w:t>
            </w:r>
            <w:proofErr w:type="spellEnd"/>
            <w:r w:rsidRPr="35296609" w:rsidR="35296609">
              <w:rPr>
                <w:noProof w:val="0"/>
                <w:sz w:val="22"/>
                <w:szCs w:val="22"/>
                <w:lang w:val="en-US"/>
              </w:rPr>
              <w:t>()) and compare them against the contents that have been set.</w:t>
            </w:r>
          </w:p>
        </w:tc>
      </w:tr>
    </w:tbl>
    <w:p w:rsidR="34FD6BD7" w:rsidP="34FD6BD7" w:rsidRDefault="34FD6BD7" w14:paraId="3908FCDF" w14:textId="020E9FA0">
      <w:pPr>
        <w:pStyle w:val="Normal"/>
      </w:pPr>
    </w:p>
    <w:p w:rsidR="35296609" w:rsidP="35296609" w:rsidRDefault="35296609" w14:paraId="0349F028" w14:textId="343D2CB7">
      <w:pPr>
        <w:pStyle w:val="Heading2"/>
        <w:rPr/>
      </w:pPr>
      <w:r w:rsidR="34FD6BD7">
        <w:rPr/>
        <w:t>Tests for User Story US</w:t>
      </w:r>
      <w:r w:rsidR="34FD6BD7">
        <w:rPr/>
        <w:t>5</w:t>
      </w:r>
    </w:p>
    <w:tbl>
      <w:tblPr>
        <w:tblW w:w="0" w:type="auto"/>
        <w:tblInd w:w="72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638"/>
        <w:gridCol w:w="6992"/>
      </w:tblGrid>
      <w:tr w:rsidR="35296609" w:rsidTr="34FD6BD7" w14:paraId="654B022D">
        <w:tc>
          <w:tcPr>
            <w:tcW w:w="1638" w:type="dxa"/>
            <w:tcMar/>
          </w:tcPr>
          <w:p w:rsidR="35296609" w:rsidP="35296609" w:rsidRDefault="35296609" w14:paraId="07039BA1">
            <w:pPr>
              <w:pStyle w:val="BodyText"/>
              <w:ind w:left="0"/>
              <w:jc w:val="center"/>
              <w:rPr>
                <w:b w:val="1"/>
                <w:bCs w:val="1"/>
              </w:rPr>
            </w:pPr>
            <w:r w:rsidRPr="35296609" w:rsidR="35296609">
              <w:rPr>
                <w:b w:val="1"/>
                <w:bCs w:val="1"/>
              </w:rPr>
              <w:t xml:space="preserve">Test </w:t>
            </w:r>
            <w:r w:rsidRPr="35296609" w:rsidR="35296609">
              <w:rPr>
                <w:b w:val="1"/>
                <w:bCs w:val="1"/>
              </w:rPr>
              <w:t>ID</w:t>
            </w:r>
          </w:p>
        </w:tc>
        <w:tc>
          <w:tcPr>
            <w:tcW w:w="6992" w:type="dxa"/>
            <w:tcMar/>
          </w:tcPr>
          <w:p w:rsidR="35296609" w:rsidP="34FD6BD7" w:rsidRDefault="35296609" w14:paraId="3B55434E" w14:textId="507E8242">
            <w:pPr>
              <w:pStyle w:val="InfoBlue"/>
              <w:bidi w:val="0"/>
              <w:spacing w:before="0" w:beforeAutospacing="off" w:after="120" w:afterAutospacing="off" w:line="252" w:lineRule="auto"/>
              <w:ind w:left="0" w:right="0"/>
              <w:jc w:val="both"/>
              <w:rPr>
                <w:color w:val="auto"/>
              </w:rPr>
            </w:pPr>
            <w:r w:rsidRPr="34FD6BD7" w:rsidR="34FD6BD7">
              <w:rPr>
                <w:color w:val="auto"/>
              </w:rPr>
              <w:t>US-</w:t>
            </w:r>
            <w:r w:rsidRPr="34FD6BD7" w:rsidR="34FD6BD7">
              <w:rPr>
                <w:color w:val="auto"/>
              </w:rPr>
              <w:t>5</w:t>
            </w:r>
          </w:p>
        </w:tc>
      </w:tr>
      <w:tr w:rsidR="35296609" w:rsidTr="34FD6BD7" w14:paraId="4DF247B3">
        <w:tc>
          <w:tcPr>
            <w:tcW w:w="1638" w:type="dxa"/>
            <w:tcMar/>
          </w:tcPr>
          <w:p w:rsidR="35296609" w:rsidP="35296609" w:rsidRDefault="35296609" w14:paraId="5B6272AF">
            <w:pPr>
              <w:pStyle w:val="BodyText"/>
              <w:ind w:left="0"/>
              <w:jc w:val="center"/>
              <w:rPr>
                <w:b w:val="1"/>
                <w:bCs w:val="1"/>
              </w:rPr>
            </w:pPr>
            <w:r w:rsidRPr="35296609" w:rsidR="35296609">
              <w:rPr>
                <w:b w:val="1"/>
                <w:bCs w:val="1"/>
              </w:rPr>
              <w:t>User Story</w:t>
            </w:r>
          </w:p>
        </w:tc>
        <w:tc>
          <w:tcPr>
            <w:tcW w:w="6992" w:type="dxa"/>
            <w:tcMar/>
          </w:tcPr>
          <w:p w:rsidR="35296609" w:rsidP="35296609" w:rsidRDefault="35296609" w14:paraId="05DFD4FF" w14:textId="78FE0A79">
            <w:pPr>
              <w:pStyle w:val="InfoBlue"/>
              <w:bidi w:val="0"/>
              <w:spacing w:before="0" w:beforeAutospacing="off" w:after="120" w:afterAutospacing="off" w:line="252" w:lineRule="auto"/>
              <w:ind w:left="0" w:right="0"/>
              <w:jc w:val="both"/>
            </w:pPr>
            <w:r w:rsidRPr="34FD6BD7" w:rsidR="34FD6BD7">
              <w:rPr>
                <w:color w:val="auto"/>
              </w:rPr>
              <w:t>UserStory</w:t>
            </w:r>
            <w:r w:rsidRPr="34FD6BD7" w:rsidR="34FD6BD7">
              <w:rPr>
                <w:color w:val="auto"/>
              </w:rPr>
              <w:t>5</w:t>
            </w:r>
          </w:p>
        </w:tc>
      </w:tr>
      <w:tr w:rsidR="35296609" w:rsidTr="34FD6BD7" w14:paraId="79D2F2F2">
        <w:tc>
          <w:tcPr>
            <w:tcW w:w="1638" w:type="dxa"/>
            <w:tcMar/>
          </w:tcPr>
          <w:p w:rsidR="35296609" w:rsidP="35296609" w:rsidRDefault="35296609" w14:paraId="16A0CA30">
            <w:pPr>
              <w:pStyle w:val="BodyText"/>
              <w:ind w:left="0"/>
              <w:jc w:val="center"/>
              <w:rPr>
                <w:b w:val="1"/>
                <w:bCs w:val="1"/>
              </w:rPr>
            </w:pPr>
            <w:r w:rsidRPr="35296609" w:rsidR="35296609">
              <w:rPr>
                <w:b w:val="1"/>
                <w:bCs w:val="1"/>
              </w:rPr>
              <w:t xml:space="preserve">Test </w:t>
            </w:r>
            <w:r w:rsidRPr="35296609" w:rsidR="35296609">
              <w:rPr>
                <w:b w:val="1"/>
                <w:bCs w:val="1"/>
              </w:rPr>
              <w:t>Class</w:t>
            </w:r>
          </w:p>
        </w:tc>
        <w:tc>
          <w:tcPr>
            <w:tcW w:w="6992" w:type="dxa"/>
            <w:tcMar/>
          </w:tcPr>
          <w:p w:rsidR="35296609" w:rsidP="35296609" w:rsidRDefault="35296609" w14:paraId="351A58CE" w14:textId="5FAE14DE">
            <w:pPr>
              <w:pStyle w:val="InfoBlue"/>
              <w:bidi w:val="0"/>
              <w:spacing w:before="0" w:beforeAutospacing="off" w:after="120" w:afterAutospacing="off" w:line="252" w:lineRule="auto"/>
              <w:ind w:left="0" w:right="0"/>
              <w:jc w:val="both"/>
            </w:pPr>
            <w:r w:rsidRPr="34FD6BD7" w:rsidR="34FD6BD7">
              <w:rPr>
                <w:color w:val="auto"/>
              </w:rPr>
              <w:t>ChangeStrategyTest</w:t>
            </w:r>
          </w:p>
        </w:tc>
      </w:tr>
      <w:tr w:rsidR="35296609" w:rsidTr="34FD6BD7" w14:paraId="1AABC741">
        <w:tc>
          <w:tcPr>
            <w:tcW w:w="1638" w:type="dxa"/>
            <w:tcMar/>
          </w:tcPr>
          <w:p w:rsidR="35296609" w:rsidP="35296609" w:rsidRDefault="35296609" w14:paraId="4D8EF5BE">
            <w:pPr>
              <w:pStyle w:val="BodyText"/>
              <w:ind w:left="0"/>
              <w:jc w:val="center"/>
              <w:rPr>
                <w:b w:val="1"/>
                <w:bCs w:val="1"/>
              </w:rPr>
            </w:pPr>
            <w:r w:rsidRPr="35296609" w:rsidR="35296609">
              <w:rPr>
                <w:b w:val="1"/>
                <w:bCs w:val="1"/>
              </w:rPr>
              <w:t>Description</w:t>
            </w:r>
          </w:p>
        </w:tc>
        <w:tc>
          <w:tcPr>
            <w:tcW w:w="6992" w:type="dxa"/>
            <w:tcMar/>
          </w:tcPr>
          <w:p w:rsidR="35296609" w:rsidP="34FD6BD7" w:rsidRDefault="35296609" w14:paraId="49E77D7E" w14:textId="24A845BA">
            <w:pPr>
              <w:pStyle w:val="BodyText"/>
              <w:bidi w:val="0"/>
              <w:spacing w:before="0" w:beforeAutospacing="off" w:after="120" w:afterAutospacing="off" w:line="252" w:lineRule="auto"/>
              <w:ind w:left="0" w:right="0"/>
              <w:jc w:val="both"/>
              <w:rPr>
                <w:noProof w:val="0"/>
                <w:sz w:val="22"/>
                <w:szCs w:val="22"/>
                <w:lang w:val="en-US"/>
              </w:rPr>
            </w:pPr>
            <w:proofErr w:type="gramStart"/>
            <w:r w:rsidRPr="34FD6BD7" w:rsidR="34FD6BD7">
              <w:rPr>
                <w:noProof w:val="0"/>
                <w:lang w:val="en-US"/>
              </w:rPr>
              <w:t>To  test</w:t>
            </w:r>
            <w:proofErr w:type="gramEnd"/>
            <w:r w:rsidRPr="34FD6BD7" w:rsidR="34FD6BD7">
              <w:rPr>
                <w:noProof w:val="0"/>
                <w:lang w:val="en-US"/>
              </w:rPr>
              <w:t xml:space="preserve">  this  story  we  need  at  least  2  acceptance  tests,  one  for  each different  versions  strategy.  </w:t>
            </w:r>
            <w:proofErr w:type="gramStart"/>
            <w:r w:rsidRPr="34FD6BD7" w:rsidR="34FD6BD7">
              <w:rPr>
                <w:noProof w:val="0"/>
                <w:lang w:val="en-US"/>
              </w:rPr>
              <w:t>An  idea</w:t>
            </w:r>
            <w:proofErr w:type="gramEnd"/>
            <w:r w:rsidRPr="34FD6BD7" w:rsidR="34FD6BD7">
              <w:rPr>
                <w:noProof w:val="0"/>
                <w:lang w:val="en-US"/>
              </w:rPr>
              <w:t xml:space="preserve">  for  implementing  the  tests  is  to  create a ChangeStrategyCommand, execute it, and check whether the strategy indeed changed.</w:t>
            </w:r>
          </w:p>
        </w:tc>
      </w:tr>
    </w:tbl>
    <w:p w:rsidR="35296609" w:rsidP="35296609" w:rsidRDefault="35296609" w14:paraId="69D3D8C3" w14:textId="131E1618">
      <w:pPr>
        <w:pStyle w:val="Normal"/>
      </w:pPr>
    </w:p>
    <w:p w:rsidR="34FD6BD7" w:rsidP="34FD6BD7" w:rsidRDefault="34FD6BD7" w14:paraId="14DDD404" w14:textId="1C1ECF07">
      <w:pPr>
        <w:pStyle w:val="Normal"/>
      </w:pPr>
    </w:p>
    <w:p w:rsidR="34FD6BD7" w:rsidP="34FD6BD7" w:rsidRDefault="34FD6BD7" w14:paraId="0E855B83" w14:textId="2BF672F6">
      <w:pPr>
        <w:pStyle w:val="Normal"/>
      </w:pPr>
    </w:p>
    <w:p w:rsidR="35296609" w:rsidP="35296609" w:rsidRDefault="35296609" w14:paraId="7DC41C13" w14:textId="1035019D">
      <w:pPr>
        <w:pStyle w:val="Heading2"/>
        <w:rPr/>
      </w:pPr>
      <w:r w:rsidR="34FD6BD7">
        <w:rPr/>
        <w:t>Tests for User Story US</w:t>
      </w:r>
      <w:r w:rsidR="34FD6BD7">
        <w:rPr/>
        <w:t>6</w:t>
      </w:r>
    </w:p>
    <w:tbl>
      <w:tblPr>
        <w:tblW w:w="0" w:type="auto"/>
        <w:tblInd w:w="72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638"/>
        <w:gridCol w:w="6992"/>
      </w:tblGrid>
      <w:tr w:rsidR="35296609" w:rsidTr="34FD6BD7" w14:paraId="62E02738">
        <w:tc>
          <w:tcPr>
            <w:tcW w:w="1638" w:type="dxa"/>
            <w:tcMar/>
          </w:tcPr>
          <w:p w:rsidR="35296609" w:rsidP="35296609" w:rsidRDefault="35296609" w14:paraId="0E7334B0">
            <w:pPr>
              <w:pStyle w:val="BodyText"/>
              <w:ind w:left="0"/>
              <w:jc w:val="center"/>
              <w:rPr>
                <w:b w:val="1"/>
                <w:bCs w:val="1"/>
              </w:rPr>
            </w:pPr>
            <w:r w:rsidRPr="35296609" w:rsidR="35296609">
              <w:rPr>
                <w:b w:val="1"/>
                <w:bCs w:val="1"/>
              </w:rPr>
              <w:t xml:space="preserve">Test </w:t>
            </w:r>
            <w:r w:rsidRPr="35296609" w:rsidR="35296609">
              <w:rPr>
                <w:b w:val="1"/>
                <w:bCs w:val="1"/>
              </w:rPr>
              <w:t>ID</w:t>
            </w:r>
          </w:p>
        </w:tc>
        <w:tc>
          <w:tcPr>
            <w:tcW w:w="6992" w:type="dxa"/>
            <w:tcMar/>
          </w:tcPr>
          <w:p w:rsidR="35296609" w:rsidP="34FD6BD7" w:rsidRDefault="35296609" w14:paraId="484055B1" w14:textId="5FA2190D">
            <w:pPr>
              <w:pStyle w:val="InfoBlue"/>
              <w:bidi w:val="0"/>
              <w:spacing w:before="0" w:beforeAutospacing="off" w:after="120" w:afterAutospacing="off" w:line="252" w:lineRule="auto"/>
              <w:ind w:left="0" w:right="0"/>
              <w:jc w:val="both"/>
              <w:rPr>
                <w:color w:val="auto"/>
              </w:rPr>
            </w:pPr>
            <w:r w:rsidRPr="34FD6BD7" w:rsidR="34FD6BD7">
              <w:rPr>
                <w:color w:val="auto"/>
              </w:rPr>
              <w:t>US-</w:t>
            </w:r>
            <w:r w:rsidRPr="34FD6BD7" w:rsidR="34FD6BD7">
              <w:rPr>
                <w:color w:val="auto"/>
              </w:rPr>
              <w:t>6</w:t>
            </w:r>
          </w:p>
        </w:tc>
      </w:tr>
      <w:tr w:rsidR="35296609" w:rsidTr="34FD6BD7" w14:paraId="0E5EFCA2">
        <w:tc>
          <w:tcPr>
            <w:tcW w:w="1638" w:type="dxa"/>
            <w:tcMar/>
          </w:tcPr>
          <w:p w:rsidR="35296609" w:rsidP="35296609" w:rsidRDefault="35296609" w14:paraId="31AD7754">
            <w:pPr>
              <w:pStyle w:val="BodyText"/>
              <w:ind w:left="0"/>
              <w:jc w:val="center"/>
              <w:rPr>
                <w:b w:val="1"/>
                <w:bCs w:val="1"/>
              </w:rPr>
            </w:pPr>
            <w:r w:rsidRPr="35296609" w:rsidR="35296609">
              <w:rPr>
                <w:b w:val="1"/>
                <w:bCs w:val="1"/>
              </w:rPr>
              <w:t>User Story</w:t>
            </w:r>
          </w:p>
        </w:tc>
        <w:tc>
          <w:tcPr>
            <w:tcW w:w="6992" w:type="dxa"/>
            <w:tcMar/>
          </w:tcPr>
          <w:p w:rsidR="35296609" w:rsidP="34FD6BD7" w:rsidRDefault="35296609" w14:paraId="3D1A3B59" w14:textId="4AD36A66">
            <w:pPr>
              <w:pStyle w:val="InfoBlue"/>
              <w:bidi w:val="0"/>
              <w:spacing w:before="0" w:beforeAutospacing="off" w:after="120" w:afterAutospacing="off" w:line="252" w:lineRule="auto"/>
              <w:ind w:left="0" w:right="0"/>
              <w:jc w:val="both"/>
              <w:rPr>
                <w:color w:val="auto"/>
              </w:rPr>
            </w:pPr>
            <w:r w:rsidRPr="34FD6BD7" w:rsidR="34FD6BD7">
              <w:rPr>
                <w:color w:val="auto"/>
              </w:rPr>
              <w:t>UserStory</w:t>
            </w:r>
            <w:r w:rsidRPr="34FD6BD7" w:rsidR="34FD6BD7">
              <w:rPr>
                <w:color w:val="auto"/>
              </w:rPr>
              <w:t>6</w:t>
            </w:r>
          </w:p>
        </w:tc>
      </w:tr>
      <w:tr w:rsidR="35296609" w:rsidTr="34FD6BD7" w14:paraId="54DE052A">
        <w:tc>
          <w:tcPr>
            <w:tcW w:w="1638" w:type="dxa"/>
            <w:tcMar/>
          </w:tcPr>
          <w:p w:rsidR="35296609" w:rsidP="35296609" w:rsidRDefault="35296609" w14:paraId="4DF1ACDC">
            <w:pPr>
              <w:pStyle w:val="BodyText"/>
              <w:ind w:left="0"/>
              <w:jc w:val="center"/>
              <w:rPr>
                <w:b w:val="1"/>
                <w:bCs w:val="1"/>
              </w:rPr>
            </w:pPr>
            <w:r w:rsidRPr="35296609" w:rsidR="35296609">
              <w:rPr>
                <w:b w:val="1"/>
                <w:bCs w:val="1"/>
              </w:rPr>
              <w:t xml:space="preserve">Test </w:t>
            </w:r>
            <w:r w:rsidRPr="35296609" w:rsidR="35296609">
              <w:rPr>
                <w:b w:val="1"/>
                <w:bCs w:val="1"/>
              </w:rPr>
              <w:t>Class</w:t>
            </w:r>
          </w:p>
        </w:tc>
        <w:tc>
          <w:tcPr>
            <w:tcW w:w="6992" w:type="dxa"/>
            <w:tcMar/>
          </w:tcPr>
          <w:p w:rsidR="35296609" w:rsidP="35296609" w:rsidRDefault="35296609" w14:paraId="3B8257D5" w14:textId="52D35F3D">
            <w:pPr>
              <w:pStyle w:val="InfoBlue"/>
              <w:bidi w:val="0"/>
              <w:spacing w:before="0" w:beforeAutospacing="off" w:after="120" w:afterAutospacing="off" w:line="252" w:lineRule="auto"/>
              <w:ind w:left="0" w:right="0"/>
              <w:jc w:val="both"/>
            </w:pPr>
            <w:r w:rsidRPr="34FD6BD7" w:rsidR="34FD6BD7">
              <w:rPr>
                <w:color w:val="auto"/>
              </w:rPr>
              <w:t>TrackingTest</w:t>
            </w:r>
          </w:p>
        </w:tc>
      </w:tr>
      <w:tr w:rsidR="35296609" w:rsidTr="34FD6BD7" w14:paraId="18D40057">
        <w:tc>
          <w:tcPr>
            <w:tcW w:w="1638" w:type="dxa"/>
            <w:tcMar/>
          </w:tcPr>
          <w:p w:rsidR="35296609" w:rsidP="35296609" w:rsidRDefault="35296609" w14:paraId="552FCB51">
            <w:pPr>
              <w:pStyle w:val="BodyText"/>
              <w:ind w:left="0"/>
              <w:jc w:val="center"/>
              <w:rPr>
                <w:b w:val="1"/>
                <w:bCs w:val="1"/>
              </w:rPr>
            </w:pPr>
            <w:r w:rsidRPr="35296609" w:rsidR="35296609">
              <w:rPr>
                <w:b w:val="1"/>
                <w:bCs w:val="1"/>
              </w:rPr>
              <w:t>Description</w:t>
            </w:r>
          </w:p>
        </w:tc>
        <w:tc>
          <w:tcPr>
            <w:tcW w:w="6992" w:type="dxa"/>
            <w:tcMar/>
          </w:tcPr>
          <w:p w:rsidR="35296609" w:rsidP="34FD6BD7" w:rsidRDefault="35296609" w14:paraId="0A72AEBF" w14:textId="6C09ED0F">
            <w:pPr>
              <w:pStyle w:val="BodyText"/>
              <w:ind w:left="0"/>
              <w:rPr>
                <w:noProof w:val="0"/>
                <w:sz w:val="22"/>
                <w:szCs w:val="22"/>
                <w:lang w:val="en-US"/>
              </w:rPr>
            </w:pPr>
            <w:r w:rsidRPr="34FD6BD7" w:rsidR="34FD6BD7">
              <w:rPr>
                <w:noProof w:val="0"/>
                <w:sz w:val="22"/>
                <w:szCs w:val="22"/>
                <w:lang w:val="en-US"/>
              </w:rPr>
              <w:t xml:space="preserve">To test this story we will edit a Document 2 </w:t>
            </w:r>
            <w:proofErr w:type="spellStart"/>
            <w:r w:rsidRPr="34FD6BD7" w:rsidR="34FD6BD7">
              <w:rPr>
                <w:noProof w:val="0"/>
                <w:sz w:val="22"/>
                <w:szCs w:val="22"/>
                <w:lang w:val="en-US"/>
              </w:rPr>
              <w:t>times.The</w:t>
            </w:r>
            <w:proofErr w:type="spellEnd"/>
            <w:r w:rsidRPr="34FD6BD7" w:rsidR="34FD6BD7">
              <w:rPr>
                <w:noProof w:val="0"/>
                <w:sz w:val="22"/>
                <w:szCs w:val="22"/>
                <w:lang w:val="en-US"/>
              </w:rPr>
              <w:t xml:space="preserve"> first time tracking will be enabled but the second time it will be </w:t>
            </w:r>
            <w:proofErr w:type="spellStart"/>
            <w:r w:rsidRPr="34FD6BD7" w:rsidR="34FD6BD7">
              <w:rPr>
                <w:noProof w:val="0"/>
                <w:sz w:val="22"/>
                <w:szCs w:val="22"/>
                <w:lang w:val="en-US"/>
              </w:rPr>
              <w:t>disabled.Then</w:t>
            </w:r>
            <w:proofErr w:type="spellEnd"/>
            <w:r w:rsidRPr="34FD6BD7" w:rsidR="34FD6BD7">
              <w:rPr>
                <w:noProof w:val="0"/>
                <w:sz w:val="22"/>
                <w:szCs w:val="22"/>
                <w:lang w:val="en-US"/>
              </w:rPr>
              <w:t xml:space="preserve"> we will check whether the document has changed after each edit or not.</w:t>
            </w:r>
          </w:p>
          <w:p w:rsidR="35296609" w:rsidP="34FD6BD7" w:rsidRDefault="35296609" w14:paraId="30BC72C7" w14:textId="379A7DA7">
            <w:pPr>
              <w:pStyle w:val="BodyText"/>
              <w:ind w:left="0"/>
              <w:rPr>
                <w:noProof w:val="0"/>
                <w:sz w:val="22"/>
                <w:szCs w:val="22"/>
                <w:lang w:val="en-US"/>
              </w:rPr>
            </w:pPr>
            <w:r w:rsidRPr="34FD6BD7" w:rsidR="34FD6BD7">
              <w:rPr>
                <w:noProof w:val="0"/>
                <w:sz w:val="22"/>
                <w:szCs w:val="22"/>
                <w:lang w:val="en-US"/>
              </w:rPr>
              <w:t xml:space="preserve">(In this </w:t>
            </w:r>
            <w:proofErr w:type="spellStart"/>
            <w:r w:rsidRPr="34FD6BD7" w:rsidR="34FD6BD7">
              <w:rPr>
                <w:noProof w:val="0"/>
                <w:sz w:val="22"/>
                <w:szCs w:val="22"/>
                <w:lang w:val="en-US"/>
              </w:rPr>
              <w:t>case,tracking</w:t>
            </w:r>
            <w:proofErr w:type="spellEnd"/>
            <w:r w:rsidRPr="34FD6BD7" w:rsidR="34FD6BD7">
              <w:rPr>
                <w:noProof w:val="0"/>
                <w:sz w:val="22"/>
                <w:szCs w:val="22"/>
                <w:lang w:val="en-US"/>
              </w:rPr>
              <w:t xml:space="preserve"> is </w:t>
            </w:r>
            <w:proofErr w:type="spellStart"/>
            <w:r w:rsidRPr="34FD6BD7" w:rsidR="34FD6BD7">
              <w:rPr>
                <w:noProof w:val="0"/>
                <w:sz w:val="22"/>
                <w:szCs w:val="22"/>
                <w:lang w:val="en-US"/>
              </w:rPr>
              <w:t>boolean</w:t>
            </w:r>
            <w:proofErr w:type="spellEnd"/>
            <w:r w:rsidRPr="34FD6BD7" w:rsidR="34FD6BD7">
              <w:rPr>
                <w:noProof w:val="0"/>
                <w:sz w:val="22"/>
                <w:szCs w:val="22"/>
                <w:lang w:val="en-US"/>
              </w:rPr>
              <w:t xml:space="preserve"> instead of a Command object which changes with a toggle method – JRadioButton)</w:t>
            </w:r>
          </w:p>
        </w:tc>
      </w:tr>
    </w:tbl>
    <w:p w:rsidR="34FD6BD7" w:rsidP="34FD6BD7" w:rsidRDefault="34FD6BD7" w14:paraId="26D85413" w14:textId="3633EE4E">
      <w:pPr>
        <w:pStyle w:val="Normal"/>
      </w:pPr>
    </w:p>
    <w:p w:rsidR="34FD6BD7" w:rsidP="34FD6BD7" w:rsidRDefault="34FD6BD7" w14:paraId="2945190B" w14:textId="325553DB">
      <w:pPr>
        <w:pStyle w:val="Heading2"/>
        <w:rPr/>
      </w:pPr>
      <w:r w:rsidR="34FD6BD7">
        <w:rPr/>
        <w:t>Tests for User Story US</w:t>
      </w:r>
      <w:r w:rsidR="34FD6BD7">
        <w:rPr/>
        <w:t>7</w:t>
      </w:r>
    </w:p>
    <w:tbl>
      <w:tblPr>
        <w:tblW w:w="0" w:type="auto"/>
        <w:tblInd w:w="72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638"/>
        <w:gridCol w:w="6992"/>
      </w:tblGrid>
      <w:tr w:rsidR="34FD6BD7" w:rsidTr="34FD6BD7" w14:paraId="7551E57D">
        <w:tc>
          <w:tcPr>
            <w:tcW w:w="1638" w:type="dxa"/>
            <w:tcMar/>
          </w:tcPr>
          <w:p w:rsidR="34FD6BD7" w:rsidP="34FD6BD7" w:rsidRDefault="34FD6BD7" w14:paraId="0F31957D">
            <w:pPr>
              <w:pStyle w:val="BodyText"/>
              <w:ind w:left="0"/>
              <w:jc w:val="center"/>
              <w:rPr>
                <w:b w:val="1"/>
                <w:bCs w:val="1"/>
              </w:rPr>
            </w:pPr>
            <w:r w:rsidRPr="34FD6BD7" w:rsidR="34FD6BD7">
              <w:rPr>
                <w:b w:val="1"/>
                <w:bCs w:val="1"/>
              </w:rPr>
              <w:t xml:space="preserve">Test </w:t>
            </w:r>
            <w:r w:rsidRPr="34FD6BD7" w:rsidR="34FD6BD7">
              <w:rPr>
                <w:b w:val="1"/>
                <w:bCs w:val="1"/>
              </w:rPr>
              <w:t>ID</w:t>
            </w:r>
          </w:p>
        </w:tc>
        <w:tc>
          <w:tcPr>
            <w:tcW w:w="6992" w:type="dxa"/>
            <w:tcMar/>
          </w:tcPr>
          <w:p w:rsidR="34FD6BD7" w:rsidP="34FD6BD7" w:rsidRDefault="34FD6BD7" w14:paraId="07512E1E" w14:textId="69EECBA0">
            <w:pPr>
              <w:pStyle w:val="InfoBlue"/>
              <w:bidi w:val="0"/>
              <w:spacing w:before="0" w:beforeAutospacing="off" w:after="120" w:afterAutospacing="off" w:line="252" w:lineRule="auto"/>
              <w:ind w:left="0" w:right="0"/>
              <w:jc w:val="both"/>
              <w:rPr>
                <w:color w:val="auto"/>
              </w:rPr>
            </w:pPr>
            <w:r w:rsidRPr="34FD6BD7" w:rsidR="34FD6BD7">
              <w:rPr>
                <w:color w:val="auto"/>
              </w:rPr>
              <w:t>US-</w:t>
            </w:r>
            <w:r w:rsidRPr="34FD6BD7" w:rsidR="34FD6BD7">
              <w:rPr>
                <w:color w:val="auto"/>
              </w:rPr>
              <w:t>7</w:t>
            </w:r>
          </w:p>
        </w:tc>
      </w:tr>
      <w:tr w:rsidR="34FD6BD7" w:rsidTr="34FD6BD7" w14:paraId="6A91D113">
        <w:tc>
          <w:tcPr>
            <w:tcW w:w="1638" w:type="dxa"/>
            <w:tcMar/>
          </w:tcPr>
          <w:p w:rsidR="34FD6BD7" w:rsidP="34FD6BD7" w:rsidRDefault="34FD6BD7" w14:paraId="1DBAF31B">
            <w:pPr>
              <w:pStyle w:val="BodyText"/>
              <w:ind w:left="0"/>
              <w:jc w:val="center"/>
              <w:rPr>
                <w:b w:val="1"/>
                <w:bCs w:val="1"/>
              </w:rPr>
            </w:pPr>
            <w:r w:rsidRPr="34FD6BD7" w:rsidR="34FD6BD7">
              <w:rPr>
                <w:b w:val="1"/>
                <w:bCs w:val="1"/>
              </w:rPr>
              <w:t>User Story</w:t>
            </w:r>
          </w:p>
        </w:tc>
        <w:tc>
          <w:tcPr>
            <w:tcW w:w="6992" w:type="dxa"/>
            <w:tcMar/>
          </w:tcPr>
          <w:p w:rsidR="34FD6BD7" w:rsidP="34FD6BD7" w:rsidRDefault="34FD6BD7" w14:paraId="293284D6" w14:textId="5FFAA489">
            <w:pPr>
              <w:pStyle w:val="InfoBlue"/>
              <w:bidi w:val="0"/>
              <w:spacing w:before="0" w:beforeAutospacing="off" w:after="120" w:afterAutospacing="off" w:line="252" w:lineRule="auto"/>
              <w:ind w:left="0" w:right="0"/>
              <w:jc w:val="both"/>
              <w:rPr>
                <w:color w:val="auto"/>
              </w:rPr>
            </w:pPr>
            <w:r w:rsidRPr="34FD6BD7" w:rsidR="34FD6BD7">
              <w:rPr>
                <w:color w:val="auto"/>
              </w:rPr>
              <w:t>UserStory</w:t>
            </w:r>
            <w:r w:rsidRPr="34FD6BD7" w:rsidR="34FD6BD7">
              <w:rPr>
                <w:color w:val="auto"/>
              </w:rPr>
              <w:t>7</w:t>
            </w:r>
          </w:p>
        </w:tc>
      </w:tr>
      <w:tr w:rsidR="34FD6BD7" w:rsidTr="34FD6BD7" w14:paraId="7403653D">
        <w:tc>
          <w:tcPr>
            <w:tcW w:w="1638" w:type="dxa"/>
            <w:tcMar/>
          </w:tcPr>
          <w:p w:rsidR="34FD6BD7" w:rsidP="34FD6BD7" w:rsidRDefault="34FD6BD7" w14:paraId="065044FC">
            <w:pPr>
              <w:pStyle w:val="BodyText"/>
              <w:ind w:left="0"/>
              <w:jc w:val="center"/>
              <w:rPr>
                <w:b w:val="1"/>
                <w:bCs w:val="1"/>
              </w:rPr>
            </w:pPr>
            <w:r w:rsidRPr="34FD6BD7" w:rsidR="34FD6BD7">
              <w:rPr>
                <w:b w:val="1"/>
                <w:bCs w:val="1"/>
              </w:rPr>
              <w:t xml:space="preserve">Test </w:t>
            </w:r>
            <w:r w:rsidRPr="34FD6BD7" w:rsidR="34FD6BD7">
              <w:rPr>
                <w:b w:val="1"/>
                <w:bCs w:val="1"/>
              </w:rPr>
              <w:t>Class</w:t>
            </w:r>
          </w:p>
        </w:tc>
        <w:tc>
          <w:tcPr>
            <w:tcW w:w="6992" w:type="dxa"/>
            <w:tcMar/>
          </w:tcPr>
          <w:p w:rsidR="34FD6BD7" w:rsidP="34FD6BD7" w:rsidRDefault="34FD6BD7" w14:paraId="3CDB1C52" w14:textId="042A600B">
            <w:pPr>
              <w:pStyle w:val="InfoBlue"/>
              <w:bidi w:val="0"/>
              <w:spacing w:before="0" w:beforeAutospacing="off" w:after="120" w:afterAutospacing="off" w:line="252" w:lineRule="auto"/>
              <w:ind w:left="0" w:right="0"/>
              <w:jc w:val="both"/>
              <w:rPr>
                <w:color w:val="auto"/>
              </w:rPr>
            </w:pPr>
            <w:r w:rsidRPr="34FD6BD7" w:rsidR="34FD6BD7">
              <w:rPr>
                <w:color w:val="auto"/>
              </w:rPr>
              <w:t>RollBackTest</w:t>
            </w:r>
          </w:p>
        </w:tc>
      </w:tr>
      <w:tr w:rsidR="34FD6BD7" w:rsidTr="34FD6BD7" w14:paraId="294EDA83">
        <w:tc>
          <w:tcPr>
            <w:tcW w:w="1638" w:type="dxa"/>
            <w:tcMar/>
          </w:tcPr>
          <w:p w:rsidR="34FD6BD7" w:rsidP="34FD6BD7" w:rsidRDefault="34FD6BD7" w14:paraId="17050FE4">
            <w:pPr>
              <w:pStyle w:val="BodyText"/>
              <w:ind w:left="0"/>
              <w:jc w:val="center"/>
              <w:rPr>
                <w:b w:val="1"/>
                <w:bCs w:val="1"/>
              </w:rPr>
            </w:pPr>
            <w:r w:rsidRPr="34FD6BD7" w:rsidR="34FD6BD7">
              <w:rPr>
                <w:b w:val="1"/>
                <w:bCs w:val="1"/>
              </w:rPr>
              <w:t>Description</w:t>
            </w:r>
          </w:p>
        </w:tc>
        <w:tc>
          <w:tcPr>
            <w:tcW w:w="6992" w:type="dxa"/>
            <w:tcMar/>
          </w:tcPr>
          <w:p w:rsidR="34FD6BD7" w:rsidP="34FD6BD7" w:rsidRDefault="34FD6BD7" w14:paraId="179BF184" w14:textId="7E6D019D">
            <w:pPr>
              <w:pStyle w:val="BodyText"/>
              <w:ind w:left="0"/>
            </w:pPr>
            <w:r w:rsidRPr="34FD6BD7" w:rsidR="34FD6BD7">
              <w:rPr>
                <w:noProof w:val="0"/>
                <w:lang w:val="en-US"/>
              </w:rPr>
              <w:t xml:space="preserve">An idea for this test is to get the contents of the previous version of a </w:t>
            </w:r>
            <w:proofErr w:type="gramStart"/>
            <w:r w:rsidRPr="34FD6BD7" w:rsidR="34FD6BD7">
              <w:rPr>
                <w:noProof w:val="0"/>
                <w:lang w:val="en-US"/>
              </w:rPr>
              <w:t>document,  create</w:t>
            </w:r>
            <w:proofErr w:type="gramEnd"/>
            <w:r w:rsidRPr="34FD6BD7" w:rsidR="34FD6BD7">
              <w:rPr>
                <w:noProof w:val="0"/>
                <w:lang w:val="en-US"/>
              </w:rPr>
              <w:t xml:space="preserve"> a </w:t>
            </w:r>
            <w:proofErr w:type="spellStart"/>
            <w:r w:rsidRPr="34FD6BD7" w:rsidR="34FD6BD7">
              <w:rPr>
                <w:noProof w:val="0"/>
                <w:lang w:val="en-US"/>
              </w:rPr>
              <w:t>RollbackCommand</w:t>
            </w:r>
            <w:proofErr w:type="spellEnd"/>
            <w:r w:rsidRPr="34FD6BD7" w:rsidR="34FD6BD7">
              <w:rPr>
                <w:noProof w:val="0"/>
                <w:lang w:val="en-US"/>
              </w:rPr>
              <w:t>, execute it, and check whether the contents of the current document match with the contents of the previous version.</w:t>
            </w:r>
          </w:p>
        </w:tc>
      </w:tr>
    </w:tbl>
    <w:p w:rsidR="34FD6BD7" w:rsidP="34FD6BD7" w:rsidRDefault="34FD6BD7" w14:paraId="1D0DD4B4" w14:textId="1927D4E0">
      <w:pPr>
        <w:pStyle w:val="Normal"/>
      </w:pPr>
    </w:p>
    <w:p w:rsidR="34FD6BD7" w:rsidP="34FD6BD7" w:rsidRDefault="34FD6BD7" w14:paraId="64F95EBA" w14:textId="59CBB245">
      <w:pPr>
        <w:pStyle w:val="Heading2"/>
        <w:rPr/>
      </w:pPr>
      <w:r w:rsidR="34FD6BD7">
        <w:rPr/>
        <w:t>Tests for User Story US</w:t>
      </w:r>
      <w:r w:rsidR="34FD6BD7">
        <w:rPr/>
        <w:t>8</w:t>
      </w:r>
    </w:p>
    <w:tbl>
      <w:tblPr>
        <w:tblW w:w="0" w:type="auto"/>
        <w:tblInd w:w="72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638"/>
        <w:gridCol w:w="6992"/>
      </w:tblGrid>
      <w:tr w:rsidR="34FD6BD7" w:rsidTr="34FD6BD7" w14:paraId="6FE4CAF6">
        <w:tc>
          <w:tcPr>
            <w:tcW w:w="1638" w:type="dxa"/>
            <w:tcMar/>
          </w:tcPr>
          <w:p w:rsidR="34FD6BD7" w:rsidP="34FD6BD7" w:rsidRDefault="34FD6BD7" w14:paraId="2386C28E">
            <w:pPr>
              <w:pStyle w:val="BodyText"/>
              <w:ind w:left="0"/>
              <w:jc w:val="center"/>
              <w:rPr>
                <w:b w:val="1"/>
                <w:bCs w:val="1"/>
              </w:rPr>
            </w:pPr>
            <w:r w:rsidRPr="34FD6BD7" w:rsidR="34FD6BD7">
              <w:rPr>
                <w:b w:val="1"/>
                <w:bCs w:val="1"/>
              </w:rPr>
              <w:t xml:space="preserve">Test </w:t>
            </w:r>
            <w:r w:rsidRPr="34FD6BD7" w:rsidR="34FD6BD7">
              <w:rPr>
                <w:b w:val="1"/>
                <w:bCs w:val="1"/>
              </w:rPr>
              <w:t>ID</w:t>
            </w:r>
          </w:p>
        </w:tc>
        <w:tc>
          <w:tcPr>
            <w:tcW w:w="6992" w:type="dxa"/>
            <w:tcMar/>
          </w:tcPr>
          <w:p w:rsidR="34FD6BD7" w:rsidP="34FD6BD7" w:rsidRDefault="34FD6BD7" w14:paraId="773DCA57" w14:textId="7E363A89">
            <w:pPr>
              <w:pStyle w:val="InfoBlue"/>
              <w:bidi w:val="0"/>
              <w:spacing w:before="0" w:beforeAutospacing="off" w:after="120" w:afterAutospacing="off" w:line="252" w:lineRule="auto"/>
              <w:ind w:left="0" w:right="0"/>
              <w:jc w:val="both"/>
              <w:rPr>
                <w:color w:val="auto"/>
              </w:rPr>
            </w:pPr>
            <w:r w:rsidRPr="34FD6BD7" w:rsidR="34FD6BD7">
              <w:rPr>
                <w:color w:val="auto"/>
              </w:rPr>
              <w:t>US-</w:t>
            </w:r>
            <w:r w:rsidRPr="34FD6BD7" w:rsidR="34FD6BD7">
              <w:rPr>
                <w:color w:val="auto"/>
              </w:rPr>
              <w:t>8</w:t>
            </w:r>
          </w:p>
        </w:tc>
      </w:tr>
      <w:tr w:rsidR="34FD6BD7" w:rsidTr="34FD6BD7" w14:paraId="6BDE18E0">
        <w:tc>
          <w:tcPr>
            <w:tcW w:w="1638" w:type="dxa"/>
            <w:tcMar/>
          </w:tcPr>
          <w:p w:rsidR="34FD6BD7" w:rsidP="34FD6BD7" w:rsidRDefault="34FD6BD7" w14:paraId="1D1C44F4">
            <w:pPr>
              <w:pStyle w:val="BodyText"/>
              <w:ind w:left="0"/>
              <w:jc w:val="center"/>
              <w:rPr>
                <w:b w:val="1"/>
                <w:bCs w:val="1"/>
              </w:rPr>
            </w:pPr>
            <w:r w:rsidRPr="34FD6BD7" w:rsidR="34FD6BD7">
              <w:rPr>
                <w:b w:val="1"/>
                <w:bCs w:val="1"/>
              </w:rPr>
              <w:t>User Story</w:t>
            </w:r>
          </w:p>
        </w:tc>
        <w:tc>
          <w:tcPr>
            <w:tcW w:w="6992" w:type="dxa"/>
            <w:tcMar/>
          </w:tcPr>
          <w:p w:rsidR="34FD6BD7" w:rsidP="34FD6BD7" w:rsidRDefault="34FD6BD7" w14:paraId="2C1FAD31" w14:textId="3A370E40">
            <w:pPr>
              <w:pStyle w:val="InfoBlue"/>
              <w:bidi w:val="0"/>
              <w:spacing w:before="0" w:beforeAutospacing="off" w:after="120" w:afterAutospacing="off" w:line="252" w:lineRule="auto"/>
              <w:ind w:left="0" w:right="0"/>
              <w:jc w:val="both"/>
              <w:rPr>
                <w:color w:val="auto"/>
              </w:rPr>
            </w:pPr>
            <w:r w:rsidRPr="34FD6BD7" w:rsidR="34FD6BD7">
              <w:rPr>
                <w:color w:val="auto"/>
              </w:rPr>
              <w:t>UserStory</w:t>
            </w:r>
            <w:r w:rsidRPr="34FD6BD7" w:rsidR="34FD6BD7">
              <w:rPr>
                <w:color w:val="auto"/>
              </w:rPr>
              <w:t>8</w:t>
            </w:r>
          </w:p>
        </w:tc>
      </w:tr>
      <w:tr w:rsidR="34FD6BD7" w:rsidTr="34FD6BD7" w14:paraId="2D622903">
        <w:tc>
          <w:tcPr>
            <w:tcW w:w="1638" w:type="dxa"/>
            <w:tcMar/>
          </w:tcPr>
          <w:p w:rsidR="34FD6BD7" w:rsidP="34FD6BD7" w:rsidRDefault="34FD6BD7" w14:paraId="212C2F67">
            <w:pPr>
              <w:pStyle w:val="BodyText"/>
              <w:ind w:left="0"/>
              <w:jc w:val="center"/>
              <w:rPr>
                <w:b w:val="1"/>
                <w:bCs w:val="1"/>
              </w:rPr>
            </w:pPr>
            <w:r w:rsidRPr="34FD6BD7" w:rsidR="34FD6BD7">
              <w:rPr>
                <w:b w:val="1"/>
                <w:bCs w:val="1"/>
              </w:rPr>
              <w:t xml:space="preserve">Test </w:t>
            </w:r>
            <w:r w:rsidRPr="34FD6BD7" w:rsidR="34FD6BD7">
              <w:rPr>
                <w:b w:val="1"/>
                <w:bCs w:val="1"/>
              </w:rPr>
              <w:t>Class</w:t>
            </w:r>
          </w:p>
        </w:tc>
        <w:tc>
          <w:tcPr>
            <w:tcW w:w="6992" w:type="dxa"/>
            <w:tcMar/>
          </w:tcPr>
          <w:p w:rsidR="34FD6BD7" w:rsidP="34FD6BD7" w:rsidRDefault="34FD6BD7" w14:paraId="08F92233" w14:textId="17757C7A">
            <w:pPr>
              <w:pStyle w:val="InfoBlue"/>
              <w:bidi w:val="0"/>
              <w:spacing w:before="0" w:beforeAutospacing="off" w:after="120" w:afterAutospacing="off" w:line="252" w:lineRule="auto"/>
              <w:ind w:left="0" w:right="0"/>
              <w:jc w:val="both"/>
            </w:pPr>
            <w:r w:rsidRPr="34FD6BD7" w:rsidR="34FD6BD7">
              <w:rPr>
                <w:color w:val="auto"/>
              </w:rPr>
              <w:t>SaveDocumentTest</w:t>
            </w:r>
          </w:p>
        </w:tc>
      </w:tr>
      <w:tr w:rsidR="34FD6BD7" w:rsidTr="34FD6BD7" w14:paraId="74833712">
        <w:tc>
          <w:tcPr>
            <w:tcW w:w="1638" w:type="dxa"/>
            <w:tcMar/>
          </w:tcPr>
          <w:p w:rsidR="34FD6BD7" w:rsidP="34FD6BD7" w:rsidRDefault="34FD6BD7" w14:paraId="182BC08C">
            <w:pPr>
              <w:pStyle w:val="BodyText"/>
              <w:ind w:left="0"/>
              <w:jc w:val="center"/>
              <w:rPr>
                <w:b w:val="1"/>
                <w:bCs w:val="1"/>
              </w:rPr>
            </w:pPr>
            <w:r w:rsidRPr="34FD6BD7" w:rsidR="34FD6BD7">
              <w:rPr>
                <w:b w:val="1"/>
                <w:bCs w:val="1"/>
              </w:rPr>
              <w:t>Description</w:t>
            </w:r>
          </w:p>
        </w:tc>
        <w:tc>
          <w:tcPr>
            <w:tcW w:w="6992" w:type="dxa"/>
            <w:tcMar/>
          </w:tcPr>
          <w:p w:rsidR="34FD6BD7" w:rsidP="34FD6BD7" w:rsidRDefault="34FD6BD7" w14:paraId="08A47E14" w14:textId="5CA0933F">
            <w:pPr>
              <w:pStyle w:val="BodyText"/>
              <w:ind w:left="0"/>
            </w:pPr>
            <w:r w:rsidRPr="34FD6BD7" w:rsidR="34FD6BD7">
              <w:rPr>
                <w:noProof w:val="0"/>
                <w:lang w:val="en-US"/>
              </w:rPr>
              <w:t>The idea for implementing the tests is to create an AddLatexCommandthat changes  the  contents  of  a  document,  execute  it  and  subsequently  get  the new  contents  of  the  document  (getContents())  and  compare  them  against the contents that have been set.</w:t>
            </w:r>
          </w:p>
        </w:tc>
      </w:tr>
    </w:tbl>
    <w:p w:rsidR="34FD6BD7" w:rsidP="34FD6BD7" w:rsidRDefault="34FD6BD7" w14:paraId="44857BBC" w14:textId="45127AD5">
      <w:pPr>
        <w:pStyle w:val="Normal"/>
      </w:pPr>
    </w:p>
    <w:p w:rsidR="34FD6BD7" w:rsidP="34FD6BD7" w:rsidRDefault="34FD6BD7" w14:paraId="70F67E27" w14:textId="4E35252A">
      <w:pPr>
        <w:pStyle w:val="Normal"/>
      </w:pPr>
    </w:p>
    <w:p w:rsidR="34FD6BD7" w:rsidP="34FD6BD7" w:rsidRDefault="34FD6BD7" w14:paraId="40DCDB3D" w14:textId="59851545">
      <w:pPr>
        <w:pStyle w:val="Heading2"/>
        <w:rPr/>
      </w:pPr>
      <w:r w:rsidR="34FD6BD7">
        <w:rPr/>
        <w:t>Tests for User Story US</w:t>
      </w:r>
      <w:r w:rsidR="34FD6BD7">
        <w:rPr/>
        <w:t>9</w:t>
      </w:r>
    </w:p>
    <w:tbl>
      <w:tblPr>
        <w:tblW w:w="0" w:type="auto"/>
        <w:tblInd w:w="72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638"/>
        <w:gridCol w:w="6992"/>
      </w:tblGrid>
      <w:tr w:rsidR="34FD6BD7" w:rsidTr="34FD6BD7" w14:paraId="6E55C86D">
        <w:tc>
          <w:tcPr>
            <w:tcW w:w="1638" w:type="dxa"/>
            <w:tcMar/>
          </w:tcPr>
          <w:p w:rsidR="34FD6BD7" w:rsidP="34FD6BD7" w:rsidRDefault="34FD6BD7" w14:paraId="4183C0F3">
            <w:pPr>
              <w:pStyle w:val="BodyText"/>
              <w:ind w:left="0"/>
              <w:jc w:val="center"/>
              <w:rPr>
                <w:b w:val="1"/>
                <w:bCs w:val="1"/>
              </w:rPr>
            </w:pPr>
            <w:r w:rsidRPr="34FD6BD7" w:rsidR="34FD6BD7">
              <w:rPr>
                <w:b w:val="1"/>
                <w:bCs w:val="1"/>
              </w:rPr>
              <w:t xml:space="preserve">Test </w:t>
            </w:r>
            <w:r w:rsidRPr="34FD6BD7" w:rsidR="34FD6BD7">
              <w:rPr>
                <w:b w:val="1"/>
                <w:bCs w:val="1"/>
              </w:rPr>
              <w:t>ID</w:t>
            </w:r>
          </w:p>
        </w:tc>
        <w:tc>
          <w:tcPr>
            <w:tcW w:w="6992" w:type="dxa"/>
            <w:tcMar/>
          </w:tcPr>
          <w:p w:rsidR="34FD6BD7" w:rsidP="34FD6BD7" w:rsidRDefault="34FD6BD7" w14:paraId="292ED1D3" w14:textId="6897CED5">
            <w:pPr>
              <w:pStyle w:val="InfoBlue"/>
              <w:bidi w:val="0"/>
              <w:spacing w:before="0" w:beforeAutospacing="off" w:after="120" w:afterAutospacing="off" w:line="252" w:lineRule="auto"/>
              <w:ind w:left="0" w:right="0"/>
              <w:jc w:val="both"/>
              <w:rPr>
                <w:color w:val="auto"/>
              </w:rPr>
            </w:pPr>
            <w:r w:rsidRPr="34FD6BD7" w:rsidR="34FD6BD7">
              <w:rPr>
                <w:color w:val="auto"/>
              </w:rPr>
              <w:t>US-</w:t>
            </w:r>
            <w:r w:rsidRPr="34FD6BD7" w:rsidR="34FD6BD7">
              <w:rPr>
                <w:color w:val="auto"/>
              </w:rPr>
              <w:t>9</w:t>
            </w:r>
          </w:p>
        </w:tc>
      </w:tr>
      <w:tr w:rsidR="34FD6BD7" w:rsidTr="34FD6BD7" w14:paraId="7C0B101D">
        <w:tc>
          <w:tcPr>
            <w:tcW w:w="1638" w:type="dxa"/>
            <w:tcMar/>
          </w:tcPr>
          <w:p w:rsidR="34FD6BD7" w:rsidP="34FD6BD7" w:rsidRDefault="34FD6BD7" w14:paraId="4A6945C5">
            <w:pPr>
              <w:pStyle w:val="BodyText"/>
              <w:ind w:left="0"/>
              <w:jc w:val="center"/>
              <w:rPr>
                <w:b w:val="1"/>
                <w:bCs w:val="1"/>
              </w:rPr>
            </w:pPr>
            <w:r w:rsidRPr="34FD6BD7" w:rsidR="34FD6BD7">
              <w:rPr>
                <w:b w:val="1"/>
                <w:bCs w:val="1"/>
              </w:rPr>
              <w:t>User Story</w:t>
            </w:r>
          </w:p>
        </w:tc>
        <w:tc>
          <w:tcPr>
            <w:tcW w:w="6992" w:type="dxa"/>
            <w:tcMar/>
          </w:tcPr>
          <w:p w:rsidR="34FD6BD7" w:rsidP="34FD6BD7" w:rsidRDefault="34FD6BD7" w14:paraId="570B97E0" w14:textId="1E9A04CB">
            <w:pPr>
              <w:pStyle w:val="InfoBlue"/>
              <w:bidi w:val="0"/>
              <w:spacing w:before="0" w:beforeAutospacing="off" w:after="120" w:afterAutospacing="off" w:line="252" w:lineRule="auto"/>
              <w:ind w:left="0" w:right="0"/>
              <w:jc w:val="both"/>
              <w:rPr>
                <w:color w:val="auto"/>
              </w:rPr>
            </w:pPr>
            <w:r w:rsidRPr="34FD6BD7" w:rsidR="34FD6BD7">
              <w:rPr>
                <w:color w:val="auto"/>
              </w:rPr>
              <w:t>UserStory</w:t>
            </w:r>
            <w:r w:rsidRPr="34FD6BD7" w:rsidR="34FD6BD7">
              <w:rPr>
                <w:color w:val="auto"/>
              </w:rPr>
              <w:t>9</w:t>
            </w:r>
          </w:p>
        </w:tc>
      </w:tr>
      <w:tr w:rsidR="34FD6BD7" w:rsidTr="34FD6BD7" w14:paraId="4B37CEEB">
        <w:tc>
          <w:tcPr>
            <w:tcW w:w="1638" w:type="dxa"/>
            <w:tcMar/>
          </w:tcPr>
          <w:p w:rsidR="34FD6BD7" w:rsidP="34FD6BD7" w:rsidRDefault="34FD6BD7" w14:paraId="24A6439E">
            <w:pPr>
              <w:pStyle w:val="BodyText"/>
              <w:ind w:left="0"/>
              <w:jc w:val="center"/>
              <w:rPr>
                <w:b w:val="1"/>
                <w:bCs w:val="1"/>
              </w:rPr>
            </w:pPr>
            <w:r w:rsidRPr="34FD6BD7" w:rsidR="34FD6BD7">
              <w:rPr>
                <w:b w:val="1"/>
                <w:bCs w:val="1"/>
              </w:rPr>
              <w:t xml:space="preserve">Test </w:t>
            </w:r>
            <w:r w:rsidRPr="34FD6BD7" w:rsidR="34FD6BD7">
              <w:rPr>
                <w:b w:val="1"/>
                <w:bCs w:val="1"/>
              </w:rPr>
              <w:t>Class</w:t>
            </w:r>
          </w:p>
        </w:tc>
        <w:tc>
          <w:tcPr>
            <w:tcW w:w="6992" w:type="dxa"/>
            <w:tcMar/>
          </w:tcPr>
          <w:p w:rsidR="34FD6BD7" w:rsidP="34FD6BD7" w:rsidRDefault="34FD6BD7" w14:paraId="1AB20917" w14:textId="15DA4531">
            <w:pPr>
              <w:pStyle w:val="InfoBlue"/>
              <w:bidi w:val="0"/>
              <w:spacing w:before="0" w:beforeAutospacing="off" w:after="120" w:afterAutospacing="off" w:line="252" w:lineRule="auto"/>
              <w:ind w:left="0" w:right="0"/>
              <w:jc w:val="both"/>
              <w:rPr>
                <w:color w:val="auto"/>
              </w:rPr>
            </w:pPr>
            <w:r w:rsidRPr="34FD6BD7" w:rsidR="34FD6BD7">
              <w:rPr>
                <w:color w:val="auto"/>
              </w:rPr>
              <w:t>Load</w:t>
            </w:r>
            <w:r w:rsidRPr="34FD6BD7" w:rsidR="34FD6BD7">
              <w:rPr>
                <w:color w:val="auto"/>
              </w:rPr>
              <w:t>DocumentTest</w:t>
            </w:r>
          </w:p>
        </w:tc>
      </w:tr>
      <w:tr w:rsidR="34FD6BD7" w:rsidTr="34FD6BD7" w14:paraId="618241E5">
        <w:tc>
          <w:tcPr>
            <w:tcW w:w="1638" w:type="dxa"/>
            <w:tcMar/>
          </w:tcPr>
          <w:p w:rsidR="34FD6BD7" w:rsidP="34FD6BD7" w:rsidRDefault="34FD6BD7" w14:paraId="33734470">
            <w:pPr>
              <w:pStyle w:val="BodyText"/>
              <w:ind w:left="0"/>
              <w:jc w:val="center"/>
              <w:rPr>
                <w:b w:val="1"/>
                <w:bCs w:val="1"/>
              </w:rPr>
            </w:pPr>
            <w:r w:rsidRPr="34FD6BD7" w:rsidR="34FD6BD7">
              <w:rPr>
                <w:b w:val="1"/>
                <w:bCs w:val="1"/>
              </w:rPr>
              <w:t>Description</w:t>
            </w:r>
          </w:p>
        </w:tc>
        <w:tc>
          <w:tcPr>
            <w:tcW w:w="6992" w:type="dxa"/>
            <w:tcMar/>
          </w:tcPr>
          <w:p w:rsidR="34FD6BD7" w:rsidP="34FD6BD7" w:rsidRDefault="34FD6BD7" w14:paraId="69E8F1B0" w14:textId="198BE93B">
            <w:pPr>
              <w:pStyle w:val="BodyText"/>
              <w:ind w:left="0"/>
            </w:pPr>
            <w:proofErr w:type="gramStart"/>
            <w:r w:rsidRPr="34FD6BD7" w:rsidR="34FD6BD7">
              <w:rPr>
                <w:noProof w:val="0"/>
                <w:lang w:val="en-US"/>
              </w:rPr>
              <w:t>The  idea</w:t>
            </w:r>
            <w:proofErr w:type="gramEnd"/>
            <w:r w:rsidRPr="34FD6BD7" w:rsidR="34FD6BD7">
              <w:rPr>
                <w:noProof w:val="0"/>
                <w:lang w:val="en-US"/>
              </w:rPr>
              <w:t xml:space="preserve"> for this test is to create </w:t>
            </w:r>
            <w:proofErr w:type="spellStart"/>
            <w:r w:rsidRPr="34FD6BD7" w:rsidR="34FD6BD7">
              <w:rPr>
                <w:noProof w:val="0"/>
                <w:lang w:val="en-US"/>
              </w:rPr>
              <w:t>LoadCommand</w:t>
            </w:r>
            <w:proofErr w:type="spellEnd"/>
            <w:r w:rsidRPr="34FD6BD7" w:rsidR="34FD6BD7">
              <w:rPr>
                <w:noProof w:val="0"/>
                <w:lang w:val="en-US"/>
              </w:rPr>
              <w:t xml:space="preserve">, execute it, get the contents of the current version of a document and check whether the contents match with the contents of the file that have been loaded from disk .(Note: </w:t>
            </w:r>
            <w:proofErr w:type="spellStart"/>
            <w:r w:rsidRPr="34FD6BD7" w:rsidR="34FD6BD7">
              <w:rPr>
                <w:noProof w:val="0"/>
                <w:lang w:val="en-US"/>
              </w:rPr>
              <w:t>CreateDocument</w:t>
            </w:r>
            <w:proofErr w:type="spellEnd"/>
            <w:r w:rsidRPr="34FD6BD7" w:rsidR="34FD6BD7">
              <w:rPr>
                <w:noProof w:val="0"/>
                <w:lang w:val="en-US"/>
              </w:rPr>
              <w:t xml:space="preserve"> Test has to run first in order to Load the files properly)</w:t>
            </w:r>
          </w:p>
        </w:tc>
      </w:tr>
    </w:tbl>
    <w:p w:rsidR="34FD6BD7" w:rsidP="34FD6BD7" w:rsidRDefault="34FD6BD7" w14:paraId="3DF6F059" w14:textId="2BEC6AD2">
      <w:pPr>
        <w:pStyle w:val="Normal"/>
      </w:pPr>
    </w:p>
    <w:p xmlns:wp14="http://schemas.microsoft.com/office/word/2010/wordml" w:rsidR="00F112B3" w:rsidP="00F112B3" w:rsidRDefault="00E72555" w14:paraId="0CD0ABA0" wp14:textId="77777777">
      <w:pPr>
        <w:pStyle w:val="Heading1"/>
      </w:pPr>
      <w:bookmarkStart w:name="_Toc474157119" w:id="7"/>
      <w:r>
        <w:t>Design</w:t>
      </w:r>
      <w:bookmarkEnd w:id="7"/>
    </w:p>
    <w:p xmlns:wp14="http://schemas.microsoft.com/office/word/2010/wordml" w:rsidRPr="00F112B3" w:rsidR="00793FB8" w:rsidP="002A1330" w:rsidRDefault="002A1330" w14:paraId="6D433772" wp14:textId="77777777">
      <w:pPr>
        <w:pStyle w:val="Heading2"/>
        <w:rPr/>
      </w:pPr>
      <w:bookmarkStart w:name="_Toc474157120" w:id="8"/>
      <w:r w:rsidR="35296609">
        <w:rPr/>
        <w:t>Architecture</w:t>
      </w:r>
      <w:r w:rsidR="35296609">
        <w:rPr/>
        <w:t xml:space="preserve"> </w:t>
      </w:r>
      <w:bookmarkEnd w:id="8"/>
    </w:p>
    <w:p w:rsidR="35296609" w:rsidP="35296609" w:rsidRDefault="35296609" w14:paraId="1D54E5FA" w14:textId="2C1A2C78">
      <w:pPr>
        <w:pStyle w:val="Normal"/>
      </w:pPr>
    </w:p>
    <w:p w:rsidR="35296609" w:rsidP="35296609" w:rsidRDefault="35296609" w14:paraId="40471540" w14:textId="41B60AB2">
      <w:pPr>
        <w:pStyle w:val="Normal"/>
      </w:pPr>
      <w:r>
        <w:drawing>
          <wp:inline wp14:editId="227B7175" wp14:anchorId="270C44FA">
            <wp:extent cx="4572000" cy="2000250"/>
            <wp:effectExtent l="0" t="0" r="0" b="0"/>
            <wp:docPr id="1529154653" name="" title=""/>
            <wp:cNvGraphicFramePr>
              <a:graphicFrameLocks noChangeAspect="1"/>
            </wp:cNvGraphicFramePr>
            <a:graphic>
              <a:graphicData uri="http://schemas.openxmlformats.org/drawingml/2006/picture">
                <pic:pic>
                  <pic:nvPicPr>
                    <pic:cNvPr id="0" name=""/>
                    <pic:cNvPicPr/>
                  </pic:nvPicPr>
                  <pic:blipFill>
                    <a:blip r:embed="R732a477bf1204017">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35296609" w:rsidP="35296609" w:rsidRDefault="35296609" w14:paraId="34E55352" w14:textId="60B448D4">
      <w:pPr>
        <w:pStyle w:val="Normal"/>
      </w:pPr>
    </w:p>
    <w:p w:rsidR="35296609" w:rsidP="35296609" w:rsidRDefault="35296609" w14:paraId="7637E1FB" w14:textId="1822A8C4">
      <w:pPr>
        <w:pStyle w:val="Normal"/>
      </w:pPr>
      <w:r w:rsidR="5B250C5D">
        <w:rPr/>
        <w:t>(Note: Update is done with the controller instead of the viewer.)</w:t>
      </w:r>
    </w:p>
    <w:p w:rsidR="5B250C5D" w:rsidP="5B250C5D" w:rsidRDefault="5B250C5D" w14:paraId="6A1B7418" w14:textId="66E0695A">
      <w:pPr>
        <w:pStyle w:val="Normal"/>
      </w:pPr>
    </w:p>
    <w:p w:rsidR="5B250C5D" w:rsidP="5B250C5D" w:rsidRDefault="5B250C5D" w14:paraId="605FD2B8" w14:textId="0FB8B743">
      <w:pPr>
        <w:pStyle w:val="Normal"/>
      </w:pPr>
    </w:p>
    <w:p w:rsidR="5B250C5D" w:rsidP="5B250C5D" w:rsidRDefault="5B250C5D" w14:paraId="20350785" w14:textId="7B0D7FDE">
      <w:pPr>
        <w:pStyle w:val="Normal"/>
      </w:pPr>
    </w:p>
    <w:p w:rsidR="5B250C5D" w:rsidP="5B250C5D" w:rsidRDefault="5B250C5D" w14:paraId="01D585B2" w14:textId="08646D00">
      <w:pPr>
        <w:pStyle w:val="Normal"/>
      </w:pPr>
    </w:p>
    <w:p xmlns:wp14="http://schemas.microsoft.com/office/word/2010/wordml" w:rsidR="002A1330" w:rsidP="002A1330" w:rsidRDefault="002A1330" w14:paraId="6EE2A427" wp14:textId="77777777">
      <w:pPr>
        <w:pStyle w:val="Heading2"/>
        <w:rPr/>
      </w:pPr>
      <w:bookmarkStart w:name="_Toc474157121" w:id="9"/>
      <w:r w:rsidR="35296609">
        <w:rPr/>
        <w:t>Design</w:t>
      </w:r>
      <w:bookmarkEnd w:id="9"/>
    </w:p>
    <w:p w:rsidR="35296609" w:rsidP="35296609" w:rsidRDefault="35296609" w14:paraId="3D4C0B0B" w14:textId="4953365A">
      <w:pPr>
        <w:pStyle w:val="Normal"/>
      </w:pPr>
    </w:p>
    <w:p w:rsidR="35296609" w:rsidP="35296609" w:rsidRDefault="35296609" w14:paraId="37A222B2" w14:textId="02552240">
      <w:pPr>
        <w:pStyle w:val="Normal"/>
      </w:pPr>
    </w:p>
    <w:p w:rsidR="35296609" w:rsidP="35296609" w:rsidRDefault="35296609" w14:paraId="552F9C6B" w14:textId="52B1CB0A">
      <w:pPr>
        <w:pStyle w:val="Normal"/>
      </w:pPr>
      <w:r>
        <w:drawing>
          <wp:inline wp14:editId="6D608593" wp14:anchorId="104B155D">
            <wp:extent cx="4572000" cy="1362075"/>
            <wp:effectExtent l="0" t="0" r="0" b="0"/>
            <wp:docPr id="1590367988" name="" title=""/>
            <wp:cNvGraphicFramePr>
              <a:graphicFrameLocks noChangeAspect="1"/>
            </wp:cNvGraphicFramePr>
            <a:graphic>
              <a:graphicData uri="http://schemas.openxmlformats.org/drawingml/2006/picture">
                <pic:pic>
                  <pic:nvPicPr>
                    <pic:cNvPr id="0" name=""/>
                    <pic:cNvPicPr/>
                  </pic:nvPicPr>
                  <pic:blipFill>
                    <a:blip r:embed="R7ae24094306b4916">
                      <a:extLst>
                        <a:ext xmlns:a="http://schemas.openxmlformats.org/drawingml/2006/main" uri="{28A0092B-C50C-407E-A947-70E740481C1C}">
                          <a14:useLocalDpi val="0"/>
                        </a:ext>
                      </a:extLst>
                    </a:blip>
                    <a:stretch>
                      <a:fillRect/>
                    </a:stretch>
                  </pic:blipFill>
                  <pic:spPr>
                    <a:xfrm>
                      <a:off x="0" y="0"/>
                      <a:ext cx="4572000" cy="1362075"/>
                    </a:xfrm>
                    <a:prstGeom prst="rect">
                      <a:avLst/>
                    </a:prstGeom>
                  </pic:spPr>
                </pic:pic>
              </a:graphicData>
            </a:graphic>
          </wp:inline>
        </w:drawing>
      </w:r>
    </w:p>
    <w:p w:rsidR="5B250C5D" w:rsidP="5B250C5D" w:rsidRDefault="5B250C5D" w14:paraId="31868A68" w14:textId="26DF9E79">
      <w:pPr>
        <w:pStyle w:val="Normal"/>
      </w:pPr>
    </w:p>
    <w:p w:rsidR="5B250C5D" w:rsidP="5B250C5D" w:rsidRDefault="5B250C5D" w14:paraId="3A0E7667" w14:textId="2362AA6C">
      <w:pPr>
        <w:pStyle w:val="Normal"/>
      </w:pPr>
    </w:p>
    <w:p w:rsidR="35296609" w:rsidP="35296609" w:rsidRDefault="35296609" w14:paraId="65F8C415" w14:textId="6D29E870">
      <w:pPr>
        <w:pStyle w:val="Normal"/>
      </w:pPr>
    </w:p>
    <w:p w:rsidR="35296609" w:rsidP="35296609" w:rsidRDefault="35296609" w14:paraId="03781D76" w14:textId="46146D13">
      <w:pPr>
        <w:pStyle w:val="Normal"/>
      </w:pPr>
      <w:r>
        <w:drawing>
          <wp:inline wp14:editId="7086B949" wp14:anchorId="7F2CEAFB">
            <wp:extent cx="4572000" cy="2476500"/>
            <wp:effectExtent l="0" t="0" r="0" b="0"/>
            <wp:docPr id="909631967" name="" title=""/>
            <wp:cNvGraphicFramePr>
              <a:graphicFrameLocks noChangeAspect="1"/>
            </wp:cNvGraphicFramePr>
            <a:graphic>
              <a:graphicData uri="http://schemas.openxmlformats.org/drawingml/2006/picture">
                <pic:pic>
                  <pic:nvPicPr>
                    <pic:cNvPr id="0" name=""/>
                    <pic:cNvPicPr/>
                  </pic:nvPicPr>
                  <pic:blipFill>
                    <a:blip r:embed="Rd3bf478c6ed94245">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35296609" w:rsidP="35296609" w:rsidRDefault="35296609" w14:paraId="2A205583" w14:textId="1C1C9B07">
      <w:pPr>
        <w:pStyle w:val="Normal"/>
      </w:pPr>
    </w:p>
    <w:p w:rsidR="35296609" w:rsidP="35296609" w:rsidRDefault="35296609" w14:paraId="216CB415" w14:textId="134712F0">
      <w:pPr>
        <w:pStyle w:val="Normal"/>
      </w:pPr>
    </w:p>
    <w:p w:rsidR="35296609" w:rsidP="35296609" w:rsidRDefault="35296609" w14:paraId="60F32A0C" w14:textId="4CD67102">
      <w:pPr>
        <w:pStyle w:val="Normal"/>
      </w:pPr>
    </w:p>
    <w:p w:rsidR="35296609" w:rsidP="35296609" w:rsidRDefault="35296609" w14:paraId="4A78F9C0" w14:textId="7EC0D69B">
      <w:pPr>
        <w:pStyle w:val="Normal"/>
      </w:pPr>
    </w:p>
    <w:p w:rsidR="35296609" w:rsidP="35296609" w:rsidRDefault="35296609" w14:paraId="3FD150F2" w14:textId="6D75626B">
      <w:pPr>
        <w:pStyle w:val="Normal"/>
      </w:pPr>
    </w:p>
    <w:p w:rsidR="5B250C5D" w:rsidP="5B250C5D" w:rsidRDefault="5B250C5D" w14:paraId="1D32760F" w14:textId="0A13A840">
      <w:pPr>
        <w:pStyle w:val="Normal"/>
      </w:pPr>
    </w:p>
    <w:p w:rsidR="35296609" w:rsidP="35296609" w:rsidRDefault="35296609" w14:paraId="300B4AF5" w14:textId="3A4404D6">
      <w:pPr>
        <w:pStyle w:val="Normal"/>
      </w:pPr>
      <w:r>
        <w:drawing>
          <wp:inline wp14:editId="252952B1" wp14:anchorId="510B00BB">
            <wp:extent cx="4572000" cy="3124200"/>
            <wp:effectExtent l="0" t="0" r="0" b="0"/>
            <wp:docPr id="159711007" name="" title=""/>
            <wp:cNvGraphicFramePr>
              <a:graphicFrameLocks noChangeAspect="1"/>
            </wp:cNvGraphicFramePr>
            <a:graphic>
              <a:graphicData uri="http://schemas.openxmlformats.org/drawingml/2006/picture">
                <pic:pic>
                  <pic:nvPicPr>
                    <pic:cNvPr id="0" name=""/>
                    <pic:cNvPicPr/>
                  </pic:nvPicPr>
                  <pic:blipFill>
                    <a:blip r:embed="R5cbe6fd2eb404616">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w:rsidR="5B250C5D" w:rsidP="5B250C5D" w:rsidRDefault="5B250C5D" w14:paraId="36CE08BD" w14:textId="347CF12C">
      <w:pPr>
        <w:pStyle w:val="Normal"/>
      </w:pPr>
      <w:r>
        <w:drawing>
          <wp:inline wp14:editId="5CA37B13" wp14:anchorId="23624E67">
            <wp:extent cx="4572000" cy="2981325"/>
            <wp:effectExtent l="0" t="0" r="0" b="0"/>
            <wp:docPr id="1798614758" name="" title=""/>
            <wp:cNvGraphicFramePr>
              <a:graphicFrameLocks noChangeAspect="1"/>
            </wp:cNvGraphicFramePr>
            <a:graphic>
              <a:graphicData uri="http://schemas.openxmlformats.org/drawingml/2006/picture">
                <pic:pic>
                  <pic:nvPicPr>
                    <pic:cNvPr id="0" name=""/>
                    <pic:cNvPicPr/>
                  </pic:nvPicPr>
                  <pic:blipFill>
                    <a:blip r:embed="Raad52bb216d1471f">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35296609" w:rsidP="35296609" w:rsidRDefault="35296609" w14:paraId="360525C0" w14:textId="3C70AC8F">
      <w:pPr>
        <w:pStyle w:val="Normal"/>
      </w:pPr>
    </w:p>
    <w:p w:rsidR="35296609" w:rsidP="35296609" w:rsidRDefault="35296609" w14:paraId="5453EA53" w14:textId="109B4316">
      <w:pPr>
        <w:pStyle w:val="Normal"/>
      </w:pPr>
    </w:p>
    <w:p w:rsidR="35296609" w:rsidP="35296609" w:rsidRDefault="35296609" w14:paraId="5C3D3195" w14:textId="62DC392C">
      <w:pPr>
        <w:pStyle w:val="Normal"/>
      </w:pPr>
    </w:p>
    <w:p w:rsidR="35296609" w:rsidP="35296609" w:rsidRDefault="35296609" w14:paraId="540DC5B7" w14:textId="3ED878F8">
      <w:pPr>
        <w:pStyle w:val="Normal"/>
      </w:pPr>
    </w:p>
    <w:p w:rsidR="5B250C5D" w:rsidP="5B250C5D" w:rsidRDefault="5B250C5D" w14:paraId="4F7B3543" w14:textId="0670A2A2">
      <w:pPr>
        <w:pStyle w:val="Normal"/>
      </w:pPr>
    </w:p>
    <w:p w:rsidR="5B250C5D" w:rsidP="5B250C5D" w:rsidRDefault="5B250C5D" w14:paraId="2F81CD33" w14:textId="007E12AC">
      <w:pPr>
        <w:pStyle w:val="Normal"/>
      </w:pPr>
      <w:r>
        <w:drawing>
          <wp:inline wp14:editId="583E78E0" wp14:anchorId="18006452">
            <wp:extent cx="4572000" cy="2371725"/>
            <wp:effectExtent l="0" t="0" r="0" b="0"/>
            <wp:docPr id="1006240603" name="" title=""/>
            <wp:cNvGraphicFramePr>
              <a:graphicFrameLocks noChangeAspect="1"/>
            </wp:cNvGraphicFramePr>
            <a:graphic>
              <a:graphicData uri="http://schemas.openxmlformats.org/drawingml/2006/picture">
                <pic:pic>
                  <pic:nvPicPr>
                    <pic:cNvPr id="0" name=""/>
                    <pic:cNvPicPr/>
                  </pic:nvPicPr>
                  <pic:blipFill>
                    <a:blip r:embed="R1b23a253e72a4286">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5B250C5D" w:rsidP="5B250C5D" w:rsidRDefault="5B250C5D" w14:paraId="71756690" w14:textId="38F4528E">
      <w:pPr>
        <w:pStyle w:val="Normal"/>
      </w:pPr>
    </w:p>
    <w:p w:rsidR="35296609" w:rsidP="34FD6BD7" w:rsidRDefault="35296609" w14:paraId="6406B6EF" w14:textId="5F7299F3">
      <w:pPr>
        <w:pStyle w:val="Normal"/>
        <w:ind w:firstLine="0"/>
        <w:rPr>
          <w:sz w:val="24"/>
          <w:szCs w:val="24"/>
        </w:rPr>
      </w:pPr>
      <w:r w:rsidRPr="34FD6BD7" w:rsidR="34FD6BD7">
        <w:rPr>
          <w:sz w:val="24"/>
          <w:szCs w:val="24"/>
        </w:rPr>
        <w:t>3.3 CRC cards for the m</w:t>
      </w:r>
      <w:r w:rsidRPr="34FD6BD7" w:rsidR="34FD6BD7">
        <w:rPr>
          <w:sz w:val="24"/>
          <w:szCs w:val="24"/>
        </w:rPr>
        <w:t>ost important</w:t>
      </w:r>
      <w:r w:rsidRPr="34FD6BD7" w:rsidR="34FD6BD7">
        <w:rPr>
          <w:sz w:val="24"/>
          <w:szCs w:val="24"/>
        </w:rPr>
        <w:t xml:space="preserve"> classes</w:t>
      </w:r>
    </w:p>
    <w:p w:rsidR="34FD6BD7" w:rsidP="34FD6BD7" w:rsidRDefault="34FD6BD7" w14:paraId="49411345" w14:textId="58236D23">
      <w:pPr>
        <w:pStyle w:val="Normal"/>
      </w:pPr>
    </w:p>
    <w:tbl>
      <w:tblPr>
        <w:tblW w:w="0" w:type="auto"/>
        <w:tblInd w:w="720"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A0" w:firstRow="1" w:lastRow="0" w:firstColumn="1" w:lastColumn="0" w:noHBand="0" w:noVBand="1"/>
      </w:tblPr>
      <w:tblGrid>
        <w:gridCol w:w="4340"/>
        <w:gridCol w:w="4290"/>
      </w:tblGrid>
      <w:tr w:rsidR="35296609" w:rsidTr="5B250C5D" w14:paraId="4D358C91">
        <w:tc>
          <w:tcPr>
            <w:tcW w:w="8630" w:type="dxa"/>
            <w:gridSpan w:val="2"/>
            <w:tcMar/>
          </w:tcPr>
          <w:p w:rsidR="35296609" w:rsidP="35296609" w:rsidRDefault="35296609" w14:paraId="5119E719" w14:textId="266EFF74">
            <w:pPr>
              <w:pStyle w:val="BodyText"/>
              <w:ind w:left="0"/>
              <w:rPr>
                <w:lang w:val="el-GR"/>
              </w:rPr>
            </w:pPr>
            <w:r w:rsidRPr="35296609" w:rsidR="35296609">
              <w:rPr>
                <w:b w:val="1"/>
                <w:bCs w:val="1"/>
              </w:rPr>
              <w:t xml:space="preserve">Class Name: </w:t>
            </w:r>
            <w:r w:rsidRPr="35296609" w:rsidR="35296609">
              <w:rPr>
                <w:b w:val="1"/>
                <w:bCs w:val="1"/>
              </w:rPr>
              <w:t>DocumentManager</w:t>
            </w:r>
          </w:p>
        </w:tc>
      </w:tr>
      <w:tr w:rsidR="35296609" w:rsidTr="5B250C5D" w14:paraId="691CB4CA">
        <w:tc>
          <w:tcPr>
            <w:tcW w:w="4340" w:type="dxa"/>
            <w:tcMar/>
          </w:tcPr>
          <w:p w:rsidR="35296609" w:rsidP="35296609" w:rsidRDefault="35296609" w14:paraId="71004E77">
            <w:pPr>
              <w:pStyle w:val="BodyText"/>
              <w:ind w:left="0"/>
              <w:rPr>
                <w:b w:val="1"/>
                <w:bCs w:val="1"/>
              </w:rPr>
            </w:pPr>
            <w:r w:rsidRPr="35296609" w:rsidR="35296609">
              <w:rPr>
                <w:b w:val="1"/>
                <w:bCs w:val="1"/>
              </w:rPr>
              <w:t>Responsibilities:</w:t>
            </w:r>
          </w:p>
          <w:p w:rsidR="35296609" w:rsidP="35296609" w:rsidRDefault="35296609" w14:paraId="50A730B2" w14:textId="5195F23E">
            <w:pPr>
              <w:pStyle w:val="BodyText"/>
              <w:numPr>
                <w:ilvl w:val="0"/>
                <w:numId w:val="3"/>
              </w:numPr>
              <w:bidi w:val="0"/>
              <w:spacing w:before="0" w:beforeAutospacing="off" w:after="120" w:afterAutospacing="off"/>
              <w:ind w:left="720" w:right="0" w:hanging="360"/>
              <w:jc w:val="left"/>
              <w:rPr>
                <w:sz w:val="22"/>
                <w:szCs w:val="22"/>
              </w:rPr>
            </w:pPr>
            <w:r w:rsidR="5B250C5D">
              <w:rPr/>
              <w:t>Dynamic loading of prototypes</w:t>
            </w:r>
          </w:p>
          <w:p w:rsidR="35296609" w:rsidP="35296609" w:rsidRDefault="35296609" w14:paraId="0202025E" w14:textId="1FDE3849">
            <w:pPr>
              <w:pStyle w:val="BodyText"/>
              <w:numPr>
                <w:ilvl w:val="0"/>
                <w:numId w:val="3"/>
              </w:numPr>
              <w:spacing w:line="240" w:lineRule="atLeast"/>
              <w:jc w:val="left"/>
              <w:rPr/>
            </w:pPr>
            <w:r w:rsidR="5B250C5D">
              <w:rPr/>
              <w:t>Document-Map creation</w:t>
            </w:r>
          </w:p>
          <w:p w:rsidR="35296609" w:rsidP="35296609" w:rsidRDefault="35296609" w14:paraId="19A705B3">
            <w:pPr>
              <w:pStyle w:val="BodyText"/>
              <w:numPr>
                <w:ilvl w:val="0"/>
                <w:numId w:val="3"/>
              </w:numPr>
              <w:spacing w:line="240" w:lineRule="atLeast"/>
              <w:jc w:val="left"/>
              <w:rPr/>
            </w:pPr>
            <w:r w:rsidR="5B250C5D">
              <w:rPr/>
              <w:t>...</w:t>
            </w:r>
          </w:p>
        </w:tc>
        <w:tc>
          <w:tcPr>
            <w:tcW w:w="4290" w:type="dxa"/>
            <w:tcMar/>
          </w:tcPr>
          <w:p w:rsidR="35296609" w:rsidP="35296609" w:rsidRDefault="35296609" w14:paraId="2D262B61">
            <w:pPr>
              <w:pStyle w:val="BodyText"/>
              <w:ind w:left="0"/>
              <w:rPr>
                <w:b w:val="1"/>
                <w:bCs w:val="1"/>
              </w:rPr>
            </w:pPr>
            <w:r w:rsidRPr="35296609" w:rsidR="35296609">
              <w:rPr>
                <w:b w:val="1"/>
                <w:bCs w:val="1"/>
              </w:rPr>
              <w:t>Collaborations:</w:t>
            </w:r>
          </w:p>
          <w:p w:rsidR="35296609" w:rsidP="35296609" w:rsidRDefault="35296609" w14:paraId="26CD009B" w14:textId="2DFB37DE">
            <w:pPr>
              <w:pStyle w:val="BodyText"/>
              <w:numPr>
                <w:ilvl w:val="0"/>
                <w:numId w:val="3"/>
              </w:numPr>
              <w:spacing w:line="240" w:lineRule="atLeast"/>
              <w:jc w:val="left"/>
              <w:rPr/>
            </w:pPr>
            <w:r w:rsidR="5B250C5D">
              <w:rPr/>
              <w:t>Document</w:t>
            </w:r>
          </w:p>
          <w:p w:rsidR="35296609" w:rsidP="35296609" w:rsidRDefault="35296609" w14:paraId="1F997E54" w14:textId="33804618">
            <w:pPr>
              <w:pStyle w:val="BodyText"/>
              <w:numPr>
                <w:ilvl w:val="0"/>
                <w:numId w:val="3"/>
              </w:numPr>
              <w:spacing w:line="240" w:lineRule="atLeast"/>
              <w:jc w:val="left"/>
              <w:rPr/>
            </w:pPr>
            <w:r w:rsidR="5B250C5D">
              <w:rPr/>
              <w:t>….</w:t>
            </w:r>
          </w:p>
          <w:p w:rsidR="35296609" w:rsidP="35296609" w:rsidRDefault="35296609" w14:paraId="00B549AC" w14:textId="27DDEEF1">
            <w:pPr>
              <w:pStyle w:val="BodyText"/>
              <w:spacing w:line="240" w:lineRule="atLeast"/>
              <w:ind w:left="0"/>
              <w:jc w:val="left"/>
            </w:pPr>
          </w:p>
        </w:tc>
      </w:tr>
    </w:tbl>
    <w:p w:rsidR="35296609" w:rsidP="35296609" w:rsidRDefault="35296609" w14:paraId="0FA21849" w14:textId="286BDA25">
      <w:pPr>
        <w:pStyle w:val="Normal"/>
      </w:pPr>
    </w:p>
    <w:p w:rsidR="5B250C5D" w:rsidP="5B250C5D" w:rsidRDefault="5B250C5D" w14:paraId="533E88CB" w14:textId="72129CD5">
      <w:pPr>
        <w:pStyle w:val="Normal"/>
      </w:pPr>
    </w:p>
    <w:tbl>
      <w:tblPr>
        <w:tblW w:w="0" w:type="auto"/>
        <w:tblInd w:w="720"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A0" w:firstRow="1" w:lastRow="0" w:firstColumn="1" w:lastColumn="0" w:noHBand="0" w:noVBand="1"/>
      </w:tblPr>
      <w:tblGrid>
        <w:gridCol w:w="4340"/>
        <w:gridCol w:w="4290"/>
      </w:tblGrid>
      <w:tr w:rsidR="5B250C5D" w:rsidTr="5B250C5D" w14:paraId="7AD5A4DB">
        <w:tc>
          <w:tcPr>
            <w:tcW w:w="8630" w:type="dxa"/>
            <w:gridSpan w:val="2"/>
            <w:tcMar/>
          </w:tcPr>
          <w:p w:rsidR="5B250C5D" w:rsidP="5B250C5D" w:rsidRDefault="5B250C5D" w14:paraId="5976EF27" w14:textId="73F8A614">
            <w:pPr>
              <w:pStyle w:val="BodyText"/>
              <w:ind w:left="0"/>
              <w:rPr>
                <w:lang w:val="el-GR"/>
              </w:rPr>
            </w:pPr>
            <w:r w:rsidRPr="5B250C5D" w:rsidR="5B250C5D">
              <w:rPr>
                <w:b w:val="1"/>
                <w:bCs w:val="1"/>
              </w:rPr>
              <w:t xml:space="preserve">Class Name: </w:t>
            </w:r>
            <w:r w:rsidRPr="5B250C5D" w:rsidR="5B250C5D">
              <w:rPr>
                <w:b w:val="1"/>
                <w:bCs w:val="1"/>
              </w:rPr>
              <w:t>Document</w:t>
            </w:r>
          </w:p>
        </w:tc>
      </w:tr>
      <w:tr w:rsidR="5B250C5D" w:rsidTr="5B250C5D" w14:paraId="31672703">
        <w:tc>
          <w:tcPr>
            <w:tcW w:w="4340" w:type="dxa"/>
            <w:tcMar/>
          </w:tcPr>
          <w:p w:rsidR="5B250C5D" w:rsidP="5B250C5D" w:rsidRDefault="5B250C5D" w14:paraId="75B5FEF9">
            <w:pPr>
              <w:pStyle w:val="BodyText"/>
              <w:ind w:left="0"/>
              <w:rPr>
                <w:b w:val="1"/>
                <w:bCs w:val="1"/>
              </w:rPr>
            </w:pPr>
            <w:r w:rsidRPr="5B250C5D" w:rsidR="5B250C5D">
              <w:rPr>
                <w:b w:val="1"/>
                <w:bCs w:val="1"/>
              </w:rPr>
              <w:t>Responsibilities:</w:t>
            </w:r>
          </w:p>
          <w:p w:rsidR="5B250C5D" w:rsidP="5B250C5D" w:rsidRDefault="5B250C5D" w14:paraId="2B602E0E" w14:textId="42AD01FE">
            <w:pPr>
              <w:pStyle w:val="BodyText"/>
              <w:numPr>
                <w:ilvl w:val="0"/>
                <w:numId w:val="3"/>
              </w:numPr>
              <w:bidi w:val="0"/>
              <w:spacing w:before="0" w:beforeAutospacing="off" w:after="120" w:afterAutospacing="off"/>
              <w:ind w:left="720" w:right="0" w:hanging="360"/>
              <w:jc w:val="left"/>
              <w:rPr>
                <w:sz w:val="22"/>
                <w:szCs w:val="22"/>
              </w:rPr>
            </w:pPr>
            <w:r w:rsidR="5B250C5D">
              <w:rPr/>
              <w:t>Document creation</w:t>
            </w:r>
          </w:p>
          <w:p w:rsidR="5B250C5D" w:rsidP="5B250C5D" w:rsidRDefault="5B250C5D" w14:paraId="13F0C6B8" w14:textId="394F1F9B">
            <w:pPr>
              <w:pStyle w:val="BodyText"/>
              <w:numPr>
                <w:ilvl w:val="0"/>
                <w:numId w:val="3"/>
              </w:numPr>
              <w:spacing w:line="240" w:lineRule="atLeast"/>
              <w:jc w:val="left"/>
              <w:rPr/>
            </w:pPr>
            <w:r w:rsidR="5B250C5D">
              <w:rPr/>
              <w:t>Exports Document</w:t>
            </w:r>
          </w:p>
          <w:p w:rsidR="5B250C5D" w:rsidP="5B250C5D" w:rsidRDefault="5B250C5D" w14:paraId="34E05CBF" w14:textId="5D9CFA47">
            <w:pPr>
              <w:pStyle w:val="BodyText"/>
              <w:numPr>
                <w:ilvl w:val="0"/>
                <w:numId w:val="3"/>
              </w:numPr>
              <w:spacing w:line="240" w:lineRule="atLeast"/>
              <w:jc w:val="left"/>
              <w:rPr/>
            </w:pPr>
            <w:r w:rsidR="5B250C5D">
              <w:rPr/>
              <w:t>….</w:t>
            </w:r>
          </w:p>
        </w:tc>
        <w:tc>
          <w:tcPr>
            <w:tcW w:w="4290" w:type="dxa"/>
            <w:tcMar/>
          </w:tcPr>
          <w:p w:rsidR="5B250C5D" w:rsidP="5B250C5D" w:rsidRDefault="5B250C5D" w14:paraId="046C0829">
            <w:pPr>
              <w:pStyle w:val="BodyText"/>
              <w:ind w:left="0"/>
              <w:rPr>
                <w:b w:val="1"/>
                <w:bCs w:val="1"/>
              </w:rPr>
            </w:pPr>
            <w:r w:rsidRPr="5B250C5D" w:rsidR="5B250C5D">
              <w:rPr>
                <w:b w:val="1"/>
                <w:bCs w:val="1"/>
              </w:rPr>
              <w:t>Collaborations:</w:t>
            </w:r>
          </w:p>
          <w:p w:rsidR="5B250C5D" w:rsidP="5B250C5D" w:rsidRDefault="5B250C5D" w14:paraId="1435C7F9" w14:textId="75DBEF0D">
            <w:pPr>
              <w:pStyle w:val="BodyText"/>
              <w:numPr>
                <w:ilvl w:val="0"/>
                <w:numId w:val="3"/>
              </w:numPr>
              <w:bidi w:val="0"/>
              <w:spacing w:before="0" w:beforeAutospacing="off" w:after="120" w:afterAutospacing="off"/>
              <w:ind w:left="720" w:right="0" w:hanging="360"/>
              <w:jc w:val="left"/>
              <w:rPr>
                <w:sz w:val="22"/>
                <w:szCs w:val="22"/>
              </w:rPr>
            </w:pPr>
            <w:r w:rsidR="5B250C5D">
              <w:rPr/>
              <w:t>FileParser</w:t>
            </w:r>
          </w:p>
          <w:p w:rsidR="5B250C5D" w:rsidP="5B250C5D" w:rsidRDefault="5B250C5D" w14:paraId="2E5A42E7" w14:textId="19D948B1">
            <w:pPr>
              <w:pStyle w:val="BodyText"/>
              <w:numPr>
                <w:ilvl w:val="0"/>
                <w:numId w:val="3"/>
              </w:numPr>
              <w:spacing w:line="240" w:lineRule="atLeast"/>
              <w:jc w:val="left"/>
              <w:rPr/>
            </w:pPr>
            <w:r w:rsidR="5B250C5D">
              <w:rPr/>
              <w:t>DocumentManager</w:t>
            </w:r>
          </w:p>
          <w:p w:rsidR="5B250C5D" w:rsidP="5B250C5D" w:rsidRDefault="5B250C5D" w14:paraId="647081A0" w14:textId="3C653220">
            <w:pPr>
              <w:pStyle w:val="BodyText"/>
              <w:numPr>
                <w:ilvl w:val="0"/>
                <w:numId w:val="3"/>
              </w:numPr>
              <w:spacing w:line="240" w:lineRule="atLeast"/>
              <w:jc w:val="left"/>
              <w:rPr/>
            </w:pPr>
            <w:r w:rsidR="5B250C5D">
              <w:rPr/>
              <w:t>VersionsStrategyManager</w:t>
            </w:r>
          </w:p>
          <w:p w:rsidR="5B250C5D" w:rsidP="5B250C5D" w:rsidRDefault="5B250C5D" w14:paraId="16DBB7E0" w14:textId="1D8A337F">
            <w:pPr>
              <w:pStyle w:val="BodyText"/>
              <w:numPr>
                <w:ilvl w:val="0"/>
                <w:numId w:val="3"/>
              </w:numPr>
              <w:spacing w:line="240" w:lineRule="atLeast"/>
              <w:jc w:val="left"/>
              <w:rPr/>
            </w:pPr>
            <w:r w:rsidR="5B250C5D">
              <w:rPr/>
              <w:t>....</w:t>
            </w:r>
          </w:p>
        </w:tc>
      </w:tr>
    </w:tbl>
    <w:p w:rsidR="5B250C5D" w:rsidP="5B250C5D" w:rsidRDefault="5B250C5D" w14:paraId="3B2D0D86" w14:textId="434D0FBF">
      <w:pPr>
        <w:pStyle w:val="Normal"/>
      </w:pPr>
    </w:p>
    <w:p w:rsidR="5B250C5D" w:rsidP="5B250C5D" w:rsidRDefault="5B250C5D" w14:paraId="02E0A5F2" w14:textId="74114AB0">
      <w:pPr>
        <w:pStyle w:val="Normal"/>
      </w:pPr>
    </w:p>
    <w:p w:rsidR="5B250C5D" w:rsidP="5B250C5D" w:rsidRDefault="5B250C5D" w14:paraId="2C327C72" w14:textId="524767FB">
      <w:pPr>
        <w:pStyle w:val="Normal"/>
      </w:pPr>
    </w:p>
    <w:p w:rsidR="5B250C5D" w:rsidP="5B250C5D" w:rsidRDefault="5B250C5D" w14:paraId="61E60C09" w14:textId="4B915664">
      <w:pPr>
        <w:pStyle w:val="Normal"/>
      </w:pPr>
    </w:p>
    <w:tbl>
      <w:tblPr>
        <w:tblW w:w="0" w:type="auto"/>
        <w:tblInd w:w="720"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A0" w:firstRow="1" w:lastRow="0" w:firstColumn="1" w:lastColumn="0" w:noHBand="0" w:noVBand="1"/>
      </w:tblPr>
      <w:tblGrid>
        <w:gridCol w:w="4340"/>
        <w:gridCol w:w="4290"/>
      </w:tblGrid>
      <w:tr w:rsidR="35296609" w:rsidTr="5B250C5D" w14:paraId="229C5351">
        <w:tc>
          <w:tcPr>
            <w:tcW w:w="8630" w:type="dxa"/>
            <w:gridSpan w:val="2"/>
            <w:tcMar/>
          </w:tcPr>
          <w:p w:rsidR="35296609" w:rsidP="35296609" w:rsidRDefault="35296609" w14:paraId="638482C4" w14:textId="0EE95AE0">
            <w:pPr>
              <w:pStyle w:val="BodyText"/>
              <w:ind w:left="0"/>
              <w:rPr>
                <w:lang w:val="el-GR"/>
              </w:rPr>
            </w:pPr>
            <w:r w:rsidRPr="35296609" w:rsidR="35296609">
              <w:rPr>
                <w:b w:val="1"/>
                <w:bCs w:val="1"/>
              </w:rPr>
              <w:t xml:space="preserve">Class Name: </w:t>
            </w:r>
            <w:r w:rsidRPr="35296609" w:rsidR="35296609">
              <w:rPr>
                <w:b w:val="1"/>
                <w:bCs w:val="1"/>
              </w:rPr>
              <w:t>FileParser</w:t>
            </w:r>
          </w:p>
        </w:tc>
      </w:tr>
      <w:tr w:rsidR="35296609" w:rsidTr="5B250C5D" w14:paraId="1A697F8C">
        <w:tc>
          <w:tcPr>
            <w:tcW w:w="4340" w:type="dxa"/>
            <w:tcMar/>
          </w:tcPr>
          <w:p w:rsidR="35296609" w:rsidP="35296609" w:rsidRDefault="35296609" w14:paraId="7C242C1D">
            <w:pPr>
              <w:pStyle w:val="BodyText"/>
              <w:ind w:left="0"/>
              <w:rPr>
                <w:b w:val="1"/>
                <w:bCs w:val="1"/>
              </w:rPr>
            </w:pPr>
            <w:r w:rsidRPr="35296609" w:rsidR="35296609">
              <w:rPr>
                <w:b w:val="1"/>
                <w:bCs w:val="1"/>
              </w:rPr>
              <w:t>Responsibilities:</w:t>
            </w:r>
          </w:p>
          <w:p w:rsidR="35296609" w:rsidP="35296609" w:rsidRDefault="35296609" w14:paraId="717AE3BD" w14:textId="60C512EF">
            <w:pPr>
              <w:pStyle w:val="BodyText"/>
              <w:numPr>
                <w:ilvl w:val="0"/>
                <w:numId w:val="3"/>
              </w:numPr>
              <w:bidi w:val="0"/>
              <w:spacing w:before="0" w:beforeAutospacing="off" w:after="120" w:afterAutospacing="off"/>
              <w:ind w:left="720" w:right="0" w:hanging="360"/>
              <w:jc w:val="left"/>
              <w:rPr>
                <w:sz w:val="22"/>
                <w:szCs w:val="22"/>
              </w:rPr>
            </w:pPr>
            <w:r w:rsidR="5B250C5D">
              <w:rPr/>
              <w:t>File parser</w:t>
            </w:r>
          </w:p>
          <w:p w:rsidR="35296609" w:rsidP="35296609" w:rsidRDefault="35296609" w14:paraId="785BAD53" w14:textId="0FE41C0A">
            <w:pPr>
              <w:pStyle w:val="BodyText"/>
              <w:numPr>
                <w:ilvl w:val="0"/>
                <w:numId w:val="3"/>
              </w:numPr>
              <w:spacing w:line="240" w:lineRule="atLeast"/>
              <w:jc w:val="left"/>
              <w:rPr/>
            </w:pPr>
            <w:r w:rsidR="5B250C5D">
              <w:rPr/>
              <w:t>Extracts text from files</w:t>
            </w:r>
          </w:p>
          <w:p w:rsidR="35296609" w:rsidP="35296609" w:rsidRDefault="35296609" w14:paraId="59C41B98" w14:textId="4E1AEE0F">
            <w:pPr>
              <w:pStyle w:val="BodyText"/>
              <w:numPr>
                <w:ilvl w:val="0"/>
                <w:numId w:val="3"/>
              </w:numPr>
              <w:spacing w:line="240" w:lineRule="atLeast"/>
              <w:jc w:val="left"/>
              <w:rPr/>
            </w:pPr>
            <w:r w:rsidR="5B250C5D">
              <w:rPr/>
              <w:t>Given X produces Y (String to ArrayList)</w:t>
            </w:r>
          </w:p>
        </w:tc>
        <w:tc>
          <w:tcPr>
            <w:tcW w:w="4290" w:type="dxa"/>
            <w:tcMar/>
          </w:tcPr>
          <w:p w:rsidR="35296609" w:rsidP="35296609" w:rsidRDefault="35296609" w14:paraId="25646CA1">
            <w:pPr>
              <w:pStyle w:val="BodyText"/>
              <w:ind w:left="0"/>
              <w:rPr>
                <w:b w:val="1"/>
                <w:bCs w:val="1"/>
              </w:rPr>
            </w:pPr>
            <w:r w:rsidRPr="35296609" w:rsidR="35296609">
              <w:rPr>
                <w:b w:val="1"/>
                <w:bCs w:val="1"/>
              </w:rPr>
              <w:t>Collaborations:</w:t>
            </w:r>
          </w:p>
          <w:p w:rsidR="35296609" w:rsidP="35296609" w:rsidRDefault="35296609" w14:paraId="440A0553" w14:textId="64E9CBB9">
            <w:pPr>
              <w:pStyle w:val="BodyText"/>
              <w:numPr>
                <w:ilvl w:val="0"/>
                <w:numId w:val="3"/>
              </w:numPr>
              <w:spacing w:line="240" w:lineRule="atLeast"/>
              <w:jc w:val="left"/>
              <w:rPr/>
            </w:pPr>
            <w:r w:rsidR="5B250C5D">
              <w:rPr/>
              <w:t>Document</w:t>
            </w:r>
          </w:p>
          <w:p w:rsidR="35296609" w:rsidP="35296609" w:rsidRDefault="35296609" w14:paraId="6F1404F3" w14:textId="5EC38BF5">
            <w:pPr>
              <w:pStyle w:val="BodyText"/>
              <w:numPr>
                <w:ilvl w:val="0"/>
                <w:numId w:val="3"/>
              </w:numPr>
              <w:spacing w:line="240" w:lineRule="atLeast"/>
              <w:jc w:val="left"/>
              <w:rPr/>
            </w:pPr>
            <w:r w:rsidR="5B250C5D">
              <w:rPr/>
              <w:t>....</w:t>
            </w:r>
          </w:p>
        </w:tc>
      </w:tr>
    </w:tbl>
    <w:p w:rsidR="35296609" w:rsidP="35296609" w:rsidRDefault="35296609" w14:paraId="0C6A455A" w14:textId="6CB1A91D">
      <w:pPr>
        <w:pStyle w:val="Normal"/>
      </w:pPr>
    </w:p>
    <w:tbl>
      <w:tblPr>
        <w:tblW w:w="0" w:type="auto"/>
        <w:tblInd w:w="720"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A0" w:firstRow="1" w:lastRow="0" w:firstColumn="1" w:lastColumn="0" w:noHBand="0" w:noVBand="1"/>
      </w:tblPr>
      <w:tblGrid>
        <w:gridCol w:w="4340"/>
        <w:gridCol w:w="4290"/>
      </w:tblGrid>
      <w:tr w:rsidR="35296609" w:rsidTr="5B250C5D" w14:paraId="43484BA3">
        <w:tc>
          <w:tcPr>
            <w:tcW w:w="8630" w:type="dxa"/>
            <w:gridSpan w:val="2"/>
            <w:tcMar/>
          </w:tcPr>
          <w:p w:rsidR="35296609" w:rsidP="35296609" w:rsidRDefault="35296609" w14:paraId="51935317" w14:textId="16EEEC95">
            <w:pPr>
              <w:pStyle w:val="BodyText"/>
              <w:ind w:left="0"/>
              <w:rPr>
                <w:lang w:val="el-GR"/>
              </w:rPr>
            </w:pPr>
            <w:r w:rsidRPr="35296609" w:rsidR="35296609">
              <w:rPr>
                <w:b w:val="1"/>
                <w:bCs w:val="1"/>
              </w:rPr>
              <w:t xml:space="preserve">Class Name: </w:t>
            </w:r>
            <w:r w:rsidRPr="35296609" w:rsidR="35296609">
              <w:rPr>
                <w:b w:val="1"/>
                <w:bCs w:val="1"/>
              </w:rPr>
              <w:t>VersionsManager</w:t>
            </w:r>
          </w:p>
        </w:tc>
      </w:tr>
      <w:tr w:rsidR="35296609" w:rsidTr="5B250C5D" w14:paraId="0DC29157">
        <w:tc>
          <w:tcPr>
            <w:tcW w:w="4340" w:type="dxa"/>
            <w:tcMar/>
          </w:tcPr>
          <w:p w:rsidR="35296609" w:rsidP="35296609" w:rsidRDefault="35296609" w14:paraId="582D8AA7">
            <w:pPr>
              <w:pStyle w:val="BodyText"/>
              <w:ind w:left="0"/>
              <w:rPr>
                <w:b w:val="1"/>
                <w:bCs w:val="1"/>
              </w:rPr>
            </w:pPr>
            <w:r w:rsidRPr="35296609" w:rsidR="35296609">
              <w:rPr>
                <w:b w:val="1"/>
                <w:bCs w:val="1"/>
              </w:rPr>
              <w:t>Responsibilities:</w:t>
            </w:r>
          </w:p>
          <w:p w:rsidR="35296609" w:rsidP="35296609" w:rsidRDefault="35296609" w14:paraId="71D80EA7" w14:textId="3F709A53">
            <w:pPr>
              <w:pStyle w:val="BodyText"/>
              <w:numPr>
                <w:ilvl w:val="0"/>
                <w:numId w:val="3"/>
              </w:numPr>
              <w:bidi w:val="0"/>
              <w:spacing w:before="0" w:beforeAutospacing="off" w:after="120" w:afterAutospacing="off" w:line="252" w:lineRule="auto"/>
              <w:ind w:left="720" w:right="0" w:hanging="360"/>
              <w:jc w:val="left"/>
              <w:rPr>
                <w:sz w:val="22"/>
                <w:szCs w:val="22"/>
              </w:rPr>
            </w:pPr>
            <w:r w:rsidR="5B250C5D">
              <w:rPr/>
              <w:t>Document history management</w:t>
            </w:r>
          </w:p>
          <w:p w:rsidR="35296609" w:rsidP="35296609" w:rsidRDefault="35296609" w14:paraId="181FC09A" w14:textId="53E977CE">
            <w:pPr>
              <w:pStyle w:val="BodyText"/>
              <w:numPr>
                <w:ilvl w:val="0"/>
                <w:numId w:val="3"/>
              </w:numPr>
              <w:spacing w:line="240" w:lineRule="atLeast"/>
              <w:jc w:val="left"/>
              <w:rPr/>
            </w:pPr>
            <w:r w:rsidR="5B250C5D">
              <w:rPr/>
              <w:t>Provides previous versions of the Documents.</w:t>
            </w:r>
          </w:p>
        </w:tc>
        <w:tc>
          <w:tcPr>
            <w:tcW w:w="4290" w:type="dxa"/>
            <w:tcMar/>
          </w:tcPr>
          <w:p w:rsidR="35296609" w:rsidP="35296609" w:rsidRDefault="35296609" w14:paraId="1FD22DF2">
            <w:pPr>
              <w:pStyle w:val="BodyText"/>
              <w:ind w:left="0"/>
              <w:rPr>
                <w:b w:val="1"/>
                <w:bCs w:val="1"/>
              </w:rPr>
            </w:pPr>
            <w:r w:rsidRPr="5B250C5D" w:rsidR="5B250C5D">
              <w:rPr>
                <w:b w:val="1"/>
                <w:bCs w:val="1"/>
              </w:rPr>
              <w:t>Collaborations:</w:t>
            </w:r>
          </w:p>
          <w:p w:rsidR="5B250C5D" w:rsidP="5B250C5D" w:rsidRDefault="5B250C5D" w14:paraId="740267B0" w14:textId="1CBE1844">
            <w:pPr>
              <w:pStyle w:val="BodyText"/>
              <w:numPr>
                <w:ilvl w:val="0"/>
                <w:numId w:val="3"/>
              </w:numPr>
              <w:spacing w:line="240" w:lineRule="atLeast"/>
              <w:jc w:val="left"/>
              <w:rPr>
                <w:sz w:val="22"/>
                <w:szCs w:val="22"/>
              </w:rPr>
            </w:pPr>
            <w:r w:rsidR="5B250C5D">
              <w:rPr/>
              <w:t>VolatileVersionsStrategy</w:t>
            </w:r>
          </w:p>
          <w:p w:rsidR="5B250C5D" w:rsidP="5B250C5D" w:rsidRDefault="5B250C5D" w14:paraId="72FFCC16" w14:textId="5906126F">
            <w:pPr>
              <w:pStyle w:val="BodyText"/>
              <w:numPr>
                <w:ilvl w:val="0"/>
                <w:numId w:val="3"/>
              </w:numPr>
              <w:spacing w:line="240" w:lineRule="atLeast"/>
              <w:jc w:val="left"/>
              <w:rPr/>
            </w:pPr>
            <w:r w:rsidR="5B250C5D">
              <w:rPr/>
              <w:t>StableVersionsStrategy</w:t>
            </w:r>
          </w:p>
          <w:p w:rsidR="5B250C5D" w:rsidP="5B250C5D" w:rsidRDefault="5B250C5D" w14:paraId="558BF7DE" w14:textId="188D8A63">
            <w:pPr>
              <w:pStyle w:val="BodyText"/>
              <w:numPr>
                <w:ilvl w:val="0"/>
                <w:numId w:val="3"/>
              </w:numPr>
              <w:spacing w:line="240" w:lineRule="atLeast"/>
              <w:jc w:val="left"/>
              <w:rPr/>
            </w:pPr>
            <w:r w:rsidR="5B250C5D">
              <w:rPr/>
              <w:t>LatexEditor</w:t>
            </w:r>
            <w:r w:rsidR="5B250C5D">
              <w:rPr/>
              <w:t>Controller</w:t>
            </w:r>
          </w:p>
          <w:p w:rsidR="5B250C5D" w:rsidP="5B250C5D" w:rsidRDefault="5B250C5D" w14:paraId="77466F7C" w14:textId="7C0DD191">
            <w:pPr>
              <w:pStyle w:val="BodyText"/>
              <w:numPr>
                <w:ilvl w:val="0"/>
                <w:numId w:val="3"/>
              </w:numPr>
              <w:spacing w:line="240" w:lineRule="atLeast"/>
              <w:jc w:val="left"/>
              <w:rPr/>
            </w:pPr>
            <w:r w:rsidR="5B250C5D">
              <w:rPr/>
              <w:t>….</w:t>
            </w:r>
          </w:p>
          <w:p w:rsidR="35296609" w:rsidP="35296609" w:rsidRDefault="35296609" w14:paraId="6D7442E6" w14:textId="27DDEEF1">
            <w:pPr>
              <w:pStyle w:val="BodyText"/>
              <w:spacing w:line="240" w:lineRule="atLeast"/>
              <w:ind w:left="0"/>
              <w:jc w:val="left"/>
            </w:pPr>
          </w:p>
        </w:tc>
      </w:tr>
    </w:tbl>
    <w:p w:rsidR="35296609" w:rsidP="35296609" w:rsidRDefault="35296609" w14:paraId="4FF34F09" w14:textId="3906799F">
      <w:pPr>
        <w:pStyle w:val="Normal"/>
      </w:pPr>
    </w:p>
    <w:tbl>
      <w:tblPr>
        <w:tblW w:w="0" w:type="auto"/>
        <w:tblInd w:w="720"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A0" w:firstRow="1" w:lastRow="0" w:firstColumn="1" w:lastColumn="0" w:noHBand="0" w:noVBand="1"/>
      </w:tblPr>
      <w:tblGrid>
        <w:gridCol w:w="4340"/>
        <w:gridCol w:w="4290"/>
      </w:tblGrid>
      <w:tr w:rsidR="35296609" w:rsidTr="5B250C5D" w14:paraId="63EBB3F8">
        <w:tc>
          <w:tcPr>
            <w:tcW w:w="8630" w:type="dxa"/>
            <w:gridSpan w:val="2"/>
            <w:tcMar/>
          </w:tcPr>
          <w:p w:rsidR="35296609" w:rsidP="35296609" w:rsidRDefault="35296609" w14:paraId="14EB3387" w14:textId="2D77E76C">
            <w:pPr>
              <w:pStyle w:val="BodyText"/>
              <w:ind w:left="0"/>
              <w:rPr>
                <w:lang w:val="el-GR"/>
              </w:rPr>
            </w:pPr>
            <w:r w:rsidRPr="35296609" w:rsidR="35296609">
              <w:rPr>
                <w:b w:val="1"/>
                <w:bCs w:val="1"/>
              </w:rPr>
              <w:t xml:space="preserve">Class Name: </w:t>
            </w:r>
            <w:r w:rsidRPr="35296609" w:rsidR="35296609">
              <w:rPr>
                <w:b w:val="1"/>
                <w:bCs w:val="1"/>
              </w:rPr>
              <w:t>LatexEditorView</w:t>
            </w:r>
          </w:p>
        </w:tc>
      </w:tr>
      <w:tr w:rsidR="35296609" w:rsidTr="5B250C5D" w14:paraId="2CEE6E6C">
        <w:tc>
          <w:tcPr>
            <w:tcW w:w="4340" w:type="dxa"/>
            <w:tcMar/>
          </w:tcPr>
          <w:p w:rsidR="35296609" w:rsidP="35296609" w:rsidRDefault="35296609" w14:paraId="54305A48">
            <w:pPr>
              <w:pStyle w:val="BodyText"/>
              <w:ind w:left="0"/>
              <w:rPr>
                <w:b w:val="1"/>
                <w:bCs w:val="1"/>
              </w:rPr>
            </w:pPr>
            <w:r w:rsidRPr="35296609" w:rsidR="35296609">
              <w:rPr>
                <w:b w:val="1"/>
                <w:bCs w:val="1"/>
              </w:rPr>
              <w:t>Responsibilities:</w:t>
            </w:r>
          </w:p>
          <w:p w:rsidR="35296609" w:rsidP="35296609" w:rsidRDefault="35296609" w14:paraId="39A2695B" w14:textId="1FF898BF">
            <w:pPr>
              <w:pStyle w:val="BodyText"/>
              <w:numPr>
                <w:ilvl w:val="0"/>
                <w:numId w:val="3"/>
              </w:numPr>
              <w:bidi w:val="0"/>
              <w:spacing w:before="0" w:beforeAutospacing="off" w:after="120" w:afterAutospacing="off"/>
              <w:ind w:left="720" w:right="0" w:hanging="360"/>
              <w:jc w:val="left"/>
              <w:rPr>
                <w:sz w:val="22"/>
                <w:szCs w:val="22"/>
              </w:rPr>
            </w:pPr>
            <w:r w:rsidR="5B250C5D">
              <w:rPr/>
              <w:t>Graphics</w:t>
            </w:r>
          </w:p>
          <w:p w:rsidR="35296609" w:rsidP="35296609" w:rsidRDefault="35296609" w14:paraId="06231B3F" w14:textId="33639E94">
            <w:pPr>
              <w:pStyle w:val="BodyText"/>
              <w:numPr>
                <w:ilvl w:val="0"/>
                <w:numId w:val="3"/>
              </w:numPr>
              <w:spacing w:line="240" w:lineRule="atLeast"/>
              <w:jc w:val="left"/>
              <w:rPr/>
            </w:pPr>
            <w:r w:rsidR="5B250C5D">
              <w:rPr/>
              <w:t>Provides data to controller</w:t>
            </w:r>
          </w:p>
          <w:p w:rsidR="35296609" w:rsidP="35296609" w:rsidRDefault="35296609" w14:paraId="28BD04EC" w14:textId="60DF2997">
            <w:pPr>
              <w:pStyle w:val="BodyText"/>
              <w:numPr>
                <w:ilvl w:val="0"/>
                <w:numId w:val="3"/>
              </w:numPr>
              <w:spacing w:line="240" w:lineRule="atLeast"/>
              <w:jc w:val="left"/>
              <w:rPr/>
            </w:pPr>
            <w:r w:rsidR="5B250C5D">
              <w:rPr/>
              <w:t>….</w:t>
            </w:r>
          </w:p>
        </w:tc>
        <w:tc>
          <w:tcPr>
            <w:tcW w:w="4290" w:type="dxa"/>
            <w:tcMar/>
          </w:tcPr>
          <w:p w:rsidR="35296609" w:rsidP="35296609" w:rsidRDefault="35296609" w14:paraId="0A56D327">
            <w:pPr>
              <w:pStyle w:val="BodyText"/>
              <w:ind w:left="0"/>
              <w:rPr>
                <w:b w:val="1"/>
                <w:bCs w:val="1"/>
              </w:rPr>
            </w:pPr>
            <w:r w:rsidRPr="35296609" w:rsidR="35296609">
              <w:rPr>
                <w:b w:val="1"/>
                <w:bCs w:val="1"/>
              </w:rPr>
              <w:t>Collaborations:</w:t>
            </w:r>
          </w:p>
          <w:p w:rsidR="35296609" w:rsidP="35296609" w:rsidRDefault="35296609" w14:paraId="1FD7528F" w14:textId="3E772230">
            <w:pPr>
              <w:pStyle w:val="BodyText"/>
              <w:numPr>
                <w:ilvl w:val="0"/>
                <w:numId w:val="3"/>
              </w:numPr>
              <w:spacing w:line="240" w:lineRule="atLeast"/>
              <w:jc w:val="left"/>
              <w:rPr/>
            </w:pPr>
            <w:r w:rsidR="5B250C5D">
              <w:rPr/>
              <w:t>LatexEditorController</w:t>
            </w:r>
          </w:p>
          <w:p w:rsidR="35296609" w:rsidP="35296609" w:rsidRDefault="35296609" w14:paraId="633A109C" w14:textId="3B2EA10B">
            <w:pPr>
              <w:pStyle w:val="BodyText"/>
              <w:numPr>
                <w:ilvl w:val="0"/>
                <w:numId w:val="3"/>
              </w:numPr>
              <w:spacing w:line="240" w:lineRule="atLeast"/>
              <w:jc w:val="left"/>
              <w:rPr/>
            </w:pPr>
            <w:r w:rsidR="5B250C5D">
              <w:rPr/>
              <w:t>….</w:t>
            </w:r>
          </w:p>
        </w:tc>
      </w:tr>
    </w:tbl>
    <w:p w:rsidR="35296609" w:rsidP="35296609" w:rsidRDefault="35296609" w14:paraId="4958D46E" w14:textId="4D167654">
      <w:pPr>
        <w:pStyle w:val="Normal"/>
      </w:pPr>
    </w:p>
    <w:tbl>
      <w:tblPr>
        <w:tblW w:w="0" w:type="auto"/>
        <w:tblInd w:w="720"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A0" w:firstRow="1" w:lastRow="0" w:firstColumn="1" w:lastColumn="0" w:noHBand="0" w:noVBand="1"/>
      </w:tblPr>
      <w:tblGrid>
        <w:gridCol w:w="4340"/>
        <w:gridCol w:w="4290"/>
      </w:tblGrid>
      <w:tr w:rsidR="5B250C5D" w:rsidTr="5B250C5D" w14:paraId="7ECC24E0">
        <w:tc>
          <w:tcPr>
            <w:tcW w:w="8630" w:type="dxa"/>
            <w:gridSpan w:val="2"/>
            <w:tcMar/>
          </w:tcPr>
          <w:p w:rsidR="5B250C5D" w:rsidP="5B250C5D" w:rsidRDefault="5B250C5D" w14:paraId="459CABCE" w14:textId="5A26F3C0">
            <w:pPr>
              <w:pStyle w:val="BodyText"/>
              <w:ind w:left="0"/>
              <w:rPr>
                <w:b w:val="1"/>
                <w:bCs w:val="1"/>
              </w:rPr>
            </w:pPr>
            <w:r w:rsidRPr="5B250C5D" w:rsidR="5B250C5D">
              <w:rPr>
                <w:b w:val="1"/>
                <w:bCs w:val="1"/>
              </w:rPr>
              <w:t>Class Name: LatexEditor</w:t>
            </w:r>
            <w:r w:rsidRPr="5B250C5D" w:rsidR="5B250C5D">
              <w:rPr>
                <w:b w:val="1"/>
                <w:bCs w:val="1"/>
              </w:rPr>
              <w:t>Controller</w:t>
            </w:r>
          </w:p>
        </w:tc>
      </w:tr>
      <w:tr w:rsidR="5B250C5D" w:rsidTr="5B250C5D" w14:paraId="48696CEB">
        <w:tc>
          <w:tcPr>
            <w:tcW w:w="4340" w:type="dxa"/>
            <w:tcMar/>
          </w:tcPr>
          <w:p w:rsidR="5B250C5D" w:rsidP="5B250C5D" w:rsidRDefault="5B250C5D" w14:paraId="12FB837F">
            <w:pPr>
              <w:pStyle w:val="BodyText"/>
              <w:ind w:left="0"/>
              <w:rPr>
                <w:b w:val="1"/>
                <w:bCs w:val="1"/>
              </w:rPr>
            </w:pPr>
            <w:r w:rsidRPr="5B250C5D" w:rsidR="5B250C5D">
              <w:rPr>
                <w:b w:val="1"/>
                <w:bCs w:val="1"/>
              </w:rPr>
              <w:t>Responsibilities:</w:t>
            </w:r>
          </w:p>
          <w:p w:rsidR="5B250C5D" w:rsidP="5B250C5D" w:rsidRDefault="5B250C5D" w14:paraId="59933AA1" w14:textId="461AFC7A">
            <w:pPr>
              <w:pStyle w:val="BodyText"/>
              <w:numPr>
                <w:ilvl w:val="0"/>
                <w:numId w:val="3"/>
              </w:numPr>
              <w:bidi w:val="0"/>
              <w:spacing w:before="0" w:beforeAutospacing="off" w:after="120" w:afterAutospacing="off"/>
              <w:ind w:left="720" w:right="0" w:hanging="360"/>
              <w:jc w:val="left"/>
              <w:rPr>
                <w:sz w:val="22"/>
                <w:szCs w:val="22"/>
              </w:rPr>
            </w:pPr>
            <w:r w:rsidR="5B250C5D">
              <w:rPr/>
              <w:t xml:space="preserve">Updates </w:t>
            </w:r>
            <w:r w:rsidR="5B250C5D">
              <w:rPr/>
              <w:t>viewer’s data</w:t>
            </w:r>
          </w:p>
          <w:p w:rsidR="5B250C5D" w:rsidP="5B250C5D" w:rsidRDefault="5B250C5D" w14:paraId="78C38A7D" w14:textId="33639E94">
            <w:pPr>
              <w:pStyle w:val="BodyText"/>
              <w:numPr>
                <w:ilvl w:val="0"/>
                <w:numId w:val="3"/>
              </w:numPr>
              <w:spacing w:line="240" w:lineRule="atLeast"/>
              <w:jc w:val="left"/>
              <w:rPr/>
            </w:pPr>
            <w:r w:rsidR="5B250C5D">
              <w:rPr/>
              <w:t>Provides data to controller</w:t>
            </w:r>
          </w:p>
          <w:p w:rsidR="5B250C5D" w:rsidP="5B250C5D" w:rsidRDefault="5B250C5D" w14:paraId="2C2CB648" w14:textId="60DF2997">
            <w:pPr>
              <w:pStyle w:val="BodyText"/>
              <w:numPr>
                <w:ilvl w:val="0"/>
                <w:numId w:val="3"/>
              </w:numPr>
              <w:spacing w:line="240" w:lineRule="atLeast"/>
              <w:jc w:val="left"/>
              <w:rPr/>
            </w:pPr>
            <w:r w:rsidR="5B250C5D">
              <w:rPr/>
              <w:t>….</w:t>
            </w:r>
          </w:p>
        </w:tc>
        <w:tc>
          <w:tcPr>
            <w:tcW w:w="4290" w:type="dxa"/>
            <w:tcMar/>
          </w:tcPr>
          <w:p w:rsidR="5B250C5D" w:rsidP="5B250C5D" w:rsidRDefault="5B250C5D" w14:paraId="3F61503D">
            <w:pPr>
              <w:pStyle w:val="BodyText"/>
              <w:ind w:left="0"/>
              <w:rPr>
                <w:b w:val="1"/>
                <w:bCs w:val="1"/>
              </w:rPr>
            </w:pPr>
            <w:r w:rsidRPr="5B250C5D" w:rsidR="5B250C5D">
              <w:rPr>
                <w:b w:val="1"/>
                <w:bCs w:val="1"/>
              </w:rPr>
              <w:t>Collaborations:</w:t>
            </w:r>
          </w:p>
          <w:p w:rsidR="5B250C5D" w:rsidP="5B250C5D" w:rsidRDefault="5B250C5D" w14:paraId="453EDCBD" w14:textId="39612CEB">
            <w:pPr>
              <w:pStyle w:val="BodyText"/>
              <w:numPr>
                <w:ilvl w:val="0"/>
                <w:numId w:val="3"/>
              </w:numPr>
              <w:bidi w:val="0"/>
              <w:spacing w:before="0" w:beforeAutospacing="off" w:after="120" w:afterAutospacing="off"/>
              <w:ind w:left="720" w:right="0" w:hanging="360"/>
              <w:jc w:val="left"/>
              <w:rPr>
                <w:sz w:val="22"/>
                <w:szCs w:val="22"/>
              </w:rPr>
            </w:pPr>
            <w:r w:rsidR="5B250C5D">
              <w:rPr/>
              <w:t>LatexEditorView</w:t>
            </w:r>
          </w:p>
          <w:p w:rsidR="5B250C5D" w:rsidP="5B250C5D" w:rsidRDefault="5B250C5D" w14:paraId="5C5229EA" w14:textId="3B2EA10B">
            <w:pPr>
              <w:pStyle w:val="BodyText"/>
              <w:numPr>
                <w:ilvl w:val="0"/>
                <w:numId w:val="3"/>
              </w:numPr>
              <w:spacing w:line="240" w:lineRule="atLeast"/>
              <w:jc w:val="left"/>
              <w:rPr/>
            </w:pPr>
            <w:r w:rsidR="5B250C5D">
              <w:rPr/>
              <w:t>….</w:t>
            </w:r>
          </w:p>
        </w:tc>
      </w:tr>
    </w:tbl>
    <w:p w:rsidR="5B250C5D" w:rsidP="5B250C5D" w:rsidRDefault="5B250C5D" w14:paraId="55B71DB0" w14:textId="4D167654">
      <w:pPr>
        <w:pStyle w:val="Normal"/>
      </w:pPr>
    </w:p>
    <w:p w:rsidR="5B250C5D" w:rsidP="5B250C5D" w:rsidRDefault="5B250C5D" w14:paraId="78D35F3C" w14:textId="4B5E95CA">
      <w:pPr>
        <w:pStyle w:val="Normal"/>
      </w:pPr>
    </w:p>
    <w:sectPr w:rsidRPr="0055058F" w:rsidR="002A1330">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B5456" w:rsidRDefault="004B5456" w14:paraId="45FB0818" wp14:textId="77777777">
      <w:pPr>
        <w:spacing w:line="240" w:lineRule="auto"/>
      </w:pPr>
      <w:r>
        <w:separator/>
      </w:r>
    </w:p>
  </w:endnote>
  <w:endnote w:type="continuationSeparator" w:id="0">
    <w:p xmlns:wp14="http://schemas.microsoft.com/office/word/2010/wordml" w:rsidR="004B5456" w:rsidRDefault="004B5456" w14:paraId="049F31CB"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665AE" w:rsidRDefault="00D665AE"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D665AE" w:rsidRDefault="00D665AE" w14:paraId="3656B9AB"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xmlns:wp14="http://schemas.microsoft.com/office/word/2010/wordml" w:rsidRPr="009842A5" w:rsidR="00D665AE" w14:paraId="378EB7E8" wp14:textId="77777777">
      <w:tblPrEx>
        <w:tblCellMar>
          <w:top w:w="0" w:type="dxa"/>
          <w:bottom w:w="0" w:type="dxa"/>
        </w:tblCellMar>
      </w:tblPrEx>
      <w:tc>
        <w:tcPr>
          <w:tcW w:w="3162" w:type="dxa"/>
          <w:tcBorders>
            <w:top w:val="nil"/>
            <w:left w:val="nil"/>
            <w:bottom w:val="nil"/>
            <w:right w:val="nil"/>
          </w:tcBorders>
        </w:tcPr>
        <w:p w:rsidRPr="009842A5" w:rsidR="00D665AE" w:rsidRDefault="00D665AE" w14:paraId="1299C43A" wp14:textId="77777777">
          <w:pPr>
            <w:ind w:right="360"/>
          </w:pPr>
        </w:p>
      </w:tc>
      <w:tc>
        <w:tcPr>
          <w:tcW w:w="3162" w:type="dxa"/>
          <w:tcBorders>
            <w:top w:val="nil"/>
            <w:left w:val="nil"/>
            <w:bottom w:val="nil"/>
            <w:right w:val="nil"/>
          </w:tcBorders>
        </w:tcPr>
        <w:p w:rsidRPr="009842A5" w:rsidR="00D665AE" w:rsidP="00042125" w:rsidRDefault="00D665AE" w14:paraId="7D2C205E" wp14:textId="77777777">
          <w:pPr>
            <w:jc w:val="center"/>
          </w:pPr>
          <w:r w:rsidRPr="009842A5">
            <w:fldChar w:fldCharType="begin"/>
          </w:r>
          <w:r w:rsidRPr="009842A5">
            <w:instrText xml:space="preserve"> DOCPROPERTY "Company"  \* MERGEFORMAT </w:instrText>
          </w:r>
          <w:r w:rsidRPr="009842A5">
            <w:fldChar w:fldCharType="end"/>
          </w:r>
          <w:r w:rsidRPr="009842A5">
            <w:t xml:space="preserve"> </w:t>
          </w:r>
        </w:p>
      </w:tc>
      <w:tc>
        <w:tcPr>
          <w:tcW w:w="3162" w:type="dxa"/>
          <w:tcBorders>
            <w:top w:val="nil"/>
            <w:left w:val="nil"/>
            <w:bottom w:val="nil"/>
            <w:right w:val="nil"/>
          </w:tcBorders>
        </w:tcPr>
        <w:p w:rsidRPr="009842A5" w:rsidR="00D665AE" w:rsidRDefault="00D665AE" w14:paraId="00697160" wp14:textId="77777777">
          <w:pPr>
            <w:jc w:val="right"/>
          </w:pPr>
          <w:r w:rsidRPr="009842A5">
            <w:t xml:space="preserve">Page </w:t>
          </w:r>
          <w:r w:rsidRPr="009842A5">
            <w:rPr>
              <w:rStyle w:val="PageNumber"/>
            </w:rPr>
            <w:fldChar w:fldCharType="begin"/>
          </w:r>
          <w:r w:rsidRPr="009842A5">
            <w:rPr>
              <w:rStyle w:val="PageNumber"/>
            </w:rPr>
            <w:instrText xml:space="preserve"> PAGE </w:instrText>
          </w:r>
          <w:r w:rsidRPr="009842A5">
            <w:rPr>
              <w:rStyle w:val="PageNumber"/>
            </w:rPr>
            <w:fldChar w:fldCharType="separate"/>
          </w:r>
          <w:r w:rsidR="006F65AA">
            <w:rPr>
              <w:rStyle w:val="PageNumber"/>
              <w:noProof/>
            </w:rPr>
            <w:t>3</w:t>
          </w:r>
          <w:r w:rsidRPr="009842A5">
            <w:rPr>
              <w:rStyle w:val="PageNumber"/>
            </w:rPr>
            <w:fldChar w:fldCharType="end"/>
          </w:r>
        </w:p>
      </w:tc>
    </w:tr>
  </w:tbl>
  <w:p xmlns:wp14="http://schemas.microsoft.com/office/word/2010/wordml" w:rsidR="00D665AE" w:rsidRDefault="00D665AE" w14:paraId="4DDBEF00"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665AE" w:rsidRDefault="00D665AE" w14:paraId="53128261"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B5456" w:rsidRDefault="004B5456" w14:paraId="62486C05" wp14:textId="77777777">
      <w:pPr>
        <w:spacing w:line="240" w:lineRule="auto"/>
      </w:pPr>
      <w:r>
        <w:separator/>
      </w:r>
    </w:p>
  </w:footnote>
  <w:footnote w:type="continuationSeparator" w:id="0">
    <w:p xmlns:wp14="http://schemas.microsoft.com/office/word/2010/wordml" w:rsidR="004B5456" w:rsidRDefault="004B5456" w14:paraId="4101652C"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665AE" w:rsidRDefault="00D665AE" w14:paraId="3461D779"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665AE" w:rsidRDefault="00D665AE" w14:paraId="4B99056E"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F782DA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417A2F3C"/>
    <w:multiLevelType w:val="hybridMultilevel"/>
    <w:tmpl w:val="79286A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49B43BA"/>
    <w:multiLevelType w:val="hybridMultilevel"/>
    <w:tmpl w:val="0D04AAEA"/>
    <w:lvl w:ilvl="0">
      <w:start w:val="1"/>
      <w:numFmt w:val="bullet"/>
      <w:lvlText w:val=""/>
      <w:lvlJc w:val="left"/>
      <w:pPr>
        <w:ind w:left="720" w:hanging="360"/>
      </w:pPr>
      <w:rPr>
        <w:rFonts w:hint="default" w:ascii="Wingdings" w:hAnsi="Wingdings"/>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3" w15:restartNumberingAfterBreak="0">
    <w:nsid w:val="467E258D"/>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activeWritingStyle w:lang="en-US" w:vendorID="8" w:dllVersion="513" w:checkStyle="1" w:appName="MSWord"/>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B8"/>
    <w:rsid w:val="00003C0A"/>
    <w:rsid w:val="00010EEE"/>
    <w:rsid w:val="00015208"/>
    <w:rsid w:val="0001740F"/>
    <w:rsid w:val="000218B9"/>
    <w:rsid w:val="00032C44"/>
    <w:rsid w:val="00036B43"/>
    <w:rsid w:val="00036BA3"/>
    <w:rsid w:val="000375ED"/>
    <w:rsid w:val="00042125"/>
    <w:rsid w:val="00044370"/>
    <w:rsid w:val="0004471E"/>
    <w:rsid w:val="000561A4"/>
    <w:rsid w:val="000562A1"/>
    <w:rsid w:val="00056A76"/>
    <w:rsid w:val="00060CC3"/>
    <w:rsid w:val="00063740"/>
    <w:rsid w:val="00064ADE"/>
    <w:rsid w:val="00066B7D"/>
    <w:rsid w:val="0006743A"/>
    <w:rsid w:val="0007090E"/>
    <w:rsid w:val="00071E47"/>
    <w:rsid w:val="0007358A"/>
    <w:rsid w:val="00077182"/>
    <w:rsid w:val="00080120"/>
    <w:rsid w:val="00080264"/>
    <w:rsid w:val="0008578D"/>
    <w:rsid w:val="0009358B"/>
    <w:rsid w:val="00095BF3"/>
    <w:rsid w:val="00095F28"/>
    <w:rsid w:val="000A289D"/>
    <w:rsid w:val="000B05E9"/>
    <w:rsid w:val="000B258B"/>
    <w:rsid w:val="000B67B4"/>
    <w:rsid w:val="000C3A78"/>
    <w:rsid w:val="000C7A68"/>
    <w:rsid w:val="000D08DA"/>
    <w:rsid w:val="000D186F"/>
    <w:rsid w:val="000E23AC"/>
    <w:rsid w:val="000F2545"/>
    <w:rsid w:val="000F2867"/>
    <w:rsid w:val="000F54F4"/>
    <w:rsid w:val="00100618"/>
    <w:rsid w:val="00105615"/>
    <w:rsid w:val="001130C0"/>
    <w:rsid w:val="001157CE"/>
    <w:rsid w:val="00115A1E"/>
    <w:rsid w:val="00117311"/>
    <w:rsid w:val="00127560"/>
    <w:rsid w:val="00130B34"/>
    <w:rsid w:val="00131F0B"/>
    <w:rsid w:val="00140D6F"/>
    <w:rsid w:val="001412C7"/>
    <w:rsid w:val="001479D7"/>
    <w:rsid w:val="00147BE0"/>
    <w:rsid w:val="00152C94"/>
    <w:rsid w:val="0015745F"/>
    <w:rsid w:val="00160902"/>
    <w:rsid w:val="00164B9E"/>
    <w:rsid w:val="00166F1D"/>
    <w:rsid w:val="00167B1C"/>
    <w:rsid w:val="00182BF3"/>
    <w:rsid w:val="00184A7D"/>
    <w:rsid w:val="00196905"/>
    <w:rsid w:val="001D22D6"/>
    <w:rsid w:val="001D3457"/>
    <w:rsid w:val="001E316A"/>
    <w:rsid w:val="001E5871"/>
    <w:rsid w:val="001E640D"/>
    <w:rsid w:val="00202DCB"/>
    <w:rsid w:val="00213777"/>
    <w:rsid w:val="00215922"/>
    <w:rsid w:val="00217CB2"/>
    <w:rsid w:val="00223828"/>
    <w:rsid w:val="00225854"/>
    <w:rsid w:val="0022754D"/>
    <w:rsid w:val="002313CE"/>
    <w:rsid w:val="0023371B"/>
    <w:rsid w:val="00233756"/>
    <w:rsid w:val="0023505E"/>
    <w:rsid w:val="00235B82"/>
    <w:rsid w:val="00240BAE"/>
    <w:rsid w:val="00244EC9"/>
    <w:rsid w:val="00262F36"/>
    <w:rsid w:val="00266BA9"/>
    <w:rsid w:val="002674F2"/>
    <w:rsid w:val="0027066C"/>
    <w:rsid w:val="00274597"/>
    <w:rsid w:val="00276A5E"/>
    <w:rsid w:val="00281FCE"/>
    <w:rsid w:val="00283786"/>
    <w:rsid w:val="002839A1"/>
    <w:rsid w:val="0029778E"/>
    <w:rsid w:val="002A1330"/>
    <w:rsid w:val="002A41C9"/>
    <w:rsid w:val="002A4363"/>
    <w:rsid w:val="002A5FE1"/>
    <w:rsid w:val="002A78D8"/>
    <w:rsid w:val="002B1438"/>
    <w:rsid w:val="002B52C0"/>
    <w:rsid w:val="002C12FB"/>
    <w:rsid w:val="002D0537"/>
    <w:rsid w:val="002D0CD2"/>
    <w:rsid w:val="002D15B3"/>
    <w:rsid w:val="002D2541"/>
    <w:rsid w:val="002D7A1E"/>
    <w:rsid w:val="002E30DE"/>
    <w:rsid w:val="002E363D"/>
    <w:rsid w:val="002E5559"/>
    <w:rsid w:val="002E5C34"/>
    <w:rsid w:val="002F22E0"/>
    <w:rsid w:val="0030397A"/>
    <w:rsid w:val="00304CF3"/>
    <w:rsid w:val="00310DD3"/>
    <w:rsid w:val="003151D0"/>
    <w:rsid w:val="00317C4D"/>
    <w:rsid w:val="003418CB"/>
    <w:rsid w:val="003476E9"/>
    <w:rsid w:val="00352A40"/>
    <w:rsid w:val="00355AD6"/>
    <w:rsid w:val="003642FF"/>
    <w:rsid w:val="00365B36"/>
    <w:rsid w:val="00375909"/>
    <w:rsid w:val="00375CEF"/>
    <w:rsid w:val="003800E5"/>
    <w:rsid w:val="00382AC8"/>
    <w:rsid w:val="0038758C"/>
    <w:rsid w:val="003911AF"/>
    <w:rsid w:val="00395BC5"/>
    <w:rsid w:val="003A18F9"/>
    <w:rsid w:val="003A5EDE"/>
    <w:rsid w:val="003A6694"/>
    <w:rsid w:val="003A6FC1"/>
    <w:rsid w:val="003B3D27"/>
    <w:rsid w:val="003B5C17"/>
    <w:rsid w:val="003C20E5"/>
    <w:rsid w:val="003C600D"/>
    <w:rsid w:val="003D1A66"/>
    <w:rsid w:val="003D2964"/>
    <w:rsid w:val="003D53E7"/>
    <w:rsid w:val="003F65FF"/>
    <w:rsid w:val="003F6DF0"/>
    <w:rsid w:val="00401172"/>
    <w:rsid w:val="00415907"/>
    <w:rsid w:val="0043155A"/>
    <w:rsid w:val="00434A92"/>
    <w:rsid w:val="00436229"/>
    <w:rsid w:val="0044388C"/>
    <w:rsid w:val="004517FA"/>
    <w:rsid w:val="004523CE"/>
    <w:rsid w:val="004555DF"/>
    <w:rsid w:val="00456D10"/>
    <w:rsid w:val="0046773F"/>
    <w:rsid w:val="00470076"/>
    <w:rsid w:val="004723B0"/>
    <w:rsid w:val="0047248A"/>
    <w:rsid w:val="00472965"/>
    <w:rsid w:val="0047376A"/>
    <w:rsid w:val="00474A0B"/>
    <w:rsid w:val="00481CAA"/>
    <w:rsid w:val="00494884"/>
    <w:rsid w:val="00495CC4"/>
    <w:rsid w:val="004A0F8A"/>
    <w:rsid w:val="004A1722"/>
    <w:rsid w:val="004A4709"/>
    <w:rsid w:val="004A72B9"/>
    <w:rsid w:val="004A7763"/>
    <w:rsid w:val="004B5456"/>
    <w:rsid w:val="004C2EB0"/>
    <w:rsid w:val="004C5290"/>
    <w:rsid w:val="004C5D29"/>
    <w:rsid w:val="004D5B62"/>
    <w:rsid w:val="004E24B0"/>
    <w:rsid w:val="004E3300"/>
    <w:rsid w:val="004E4280"/>
    <w:rsid w:val="004F3593"/>
    <w:rsid w:val="00502581"/>
    <w:rsid w:val="00505E71"/>
    <w:rsid w:val="00506F78"/>
    <w:rsid w:val="00511FF8"/>
    <w:rsid w:val="0052456A"/>
    <w:rsid w:val="00527092"/>
    <w:rsid w:val="00530C33"/>
    <w:rsid w:val="00531F1E"/>
    <w:rsid w:val="0053312B"/>
    <w:rsid w:val="005333AF"/>
    <w:rsid w:val="005360FA"/>
    <w:rsid w:val="005408C2"/>
    <w:rsid w:val="00542988"/>
    <w:rsid w:val="00546CB5"/>
    <w:rsid w:val="0055058F"/>
    <w:rsid w:val="00556BF8"/>
    <w:rsid w:val="00557706"/>
    <w:rsid w:val="00565F02"/>
    <w:rsid w:val="005721BF"/>
    <w:rsid w:val="0057681C"/>
    <w:rsid w:val="00585AFD"/>
    <w:rsid w:val="00592821"/>
    <w:rsid w:val="00593C99"/>
    <w:rsid w:val="005943A3"/>
    <w:rsid w:val="005A1017"/>
    <w:rsid w:val="005A16DD"/>
    <w:rsid w:val="005A562C"/>
    <w:rsid w:val="005B60E7"/>
    <w:rsid w:val="005D0648"/>
    <w:rsid w:val="005D79C8"/>
    <w:rsid w:val="005F1A29"/>
    <w:rsid w:val="005F2BC4"/>
    <w:rsid w:val="005F3088"/>
    <w:rsid w:val="005F7DAA"/>
    <w:rsid w:val="00601418"/>
    <w:rsid w:val="00610C9F"/>
    <w:rsid w:val="006233C9"/>
    <w:rsid w:val="00641D67"/>
    <w:rsid w:val="00644304"/>
    <w:rsid w:val="00644DD3"/>
    <w:rsid w:val="00645DCA"/>
    <w:rsid w:val="00651A3D"/>
    <w:rsid w:val="00653502"/>
    <w:rsid w:val="0065462E"/>
    <w:rsid w:val="00657B31"/>
    <w:rsid w:val="00663A09"/>
    <w:rsid w:val="0066556D"/>
    <w:rsid w:val="00665B58"/>
    <w:rsid w:val="00670352"/>
    <w:rsid w:val="0067079C"/>
    <w:rsid w:val="00686783"/>
    <w:rsid w:val="00694C78"/>
    <w:rsid w:val="006950D2"/>
    <w:rsid w:val="006A4008"/>
    <w:rsid w:val="006A446C"/>
    <w:rsid w:val="006B57C5"/>
    <w:rsid w:val="006B5E50"/>
    <w:rsid w:val="006C4BC4"/>
    <w:rsid w:val="006C5DD4"/>
    <w:rsid w:val="006D6490"/>
    <w:rsid w:val="006E1004"/>
    <w:rsid w:val="006E6409"/>
    <w:rsid w:val="006F1696"/>
    <w:rsid w:val="006F3E1D"/>
    <w:rsid w:val="006F4F3A"/>
    <w:rsid w:val="006F65AA"/>
    <w:rsid w:val="00700144"/>
    <w:rsid w:val="007013E6"/>
    <w:rsid w:val="00705B2A"/>
    <w:rsid w:val="00707735"/>
    <w:rsid w:val="00713D34"/>
    <w:rsid w:val="007148BB"/>
    <w:rsid w:val="00717EEF"/>
    <w:rsid w:val="00727F4A"/>
    <w:rsid w:val="0073307B"/>
    <w:rsid w:val="00733914"/>
    <w:rsid w:val="00736069"/>
    <w:rsid w:val="0074002C"/>
    <w:rsid w:val="007400F9"/>
    <w:rsid w:val="007429AE"/>
    <w:rsid w:val="00752706"/>
    <w:rsid w:val="00753998"/>
    <w:rsid w:val="00756898"/>
    <w:rsid w:val="00756AAC"/>
    <w:rsid w:val="00756D78"/>
    <w:rsid w:val="007607AC"/>
    <w:rsid w:val="00772439"/>
    <w:rsid w:val="00775DAC"/>
    <w:rsid w:val="00776A96"/>
    <w:rsid w:val="00777FD5"/>
    <w:rsid w:val="00784383"/>
    <w:rsid w:val="0079222F"/>
    <w:rsid w:val="00793FB8"/>
    <w:rsid w:val="007976FA"/>
    <w:rsid w:val="007A271B"/>
    <w:rsid w:val="007A347F"/>
    <w:rsid w:val="007B00F2"/>
    <w:rsid w:val="007B1946"/>
    <w:rsid w:val="007B78AA"/>
    <w:rsid w:val="007D11F7"/>
    <w:rsid w:val="007D3BA7"/>
    <w:rsid w:val="007D3D8B"/>
    <w:rsid w:val="007E03B8"/>
    <w:rsid w:val="007E0CAF"/>
    <w:rsid w:val="007E2460"/>
    <w:rsid w:val="007E6DDD"/>
    <w:rsid w:val="007F2437"/>
    <w:rsid w:val="007F5F89"/>
    <w:rsid w:val="007F684A"/>
    <w:rsid w:val="00801A38"/>
    <w:rsid w:val="00802103"/>
    <w:rsid w:val="008039D9"/>
    <w:rsid w:val="00803E57"/>
    <w:rsid w:val="00813490"/>
    <w:rsid w:val="00816C70"/>
    <w:rsid w:val="008224A7"/>
    <w:rsid w:val="008254A7"/>
    <w:rsid w:val="008344CD"/>
    <w:rsid w:val="00853148"/>
    <w:rsid w:val="008574AF"/>
    <w:rsid w:val="00881410"/>
    <w:rsid w:val="008A0872"/>
    <w:rsid w:val="008A600D"/>
    <w:rsid w:val="008B05DC"/>
    <w:rsid w:val="008B2281"/>
    <w:rsid w:val="008B4914"/>
    <w:rsid w:val="008C2DD2"/>
    <w:rsid w:val="008D06A8"/>
    <w:rsid w:val="008D29AB"/>
    <w:rsid w:val="008D2DF9"/>
    <w:rsid w:val="008D511F"/>
    <w:rsid w:val="008D64D2"/>
    <w:rsid w:val="008E2891"/>
    <w:rsid w:val="008E3B9F"/>
    <w:rsid w:val="008E466D"/>
    <w:rsid w:val="008E5470"/>
    <w:rsid w:val="008E6EA8"/>
    <w:rsid w:val="008F5D90"/>
    <w:rsid w:val="00902CD4"/>
    <w:rsid w:val="00906CFB"/>
    <w:rsid w:val="00910700"/>
    <w:rsid w:val="00921AD0"/>
    <w:rsid w:val="00922AE9"/>
    <w:rsid w:val="00933F17"/>
    <w:rsid w:val="00937920"/>
    <w:rsid w:val="0094246C"/>
    <w:rsid w:val="009507AD"/>
    <w:rsid w:val="00955ED1"/>
    <w:rsid w:val="00956584"/>
    <w:rsid w:val="00961596"/>
    <w:rsid w:val="00965BD9"/>
    <w:rsid w:val="00970D24"/>
    <w:rsid w:val="00972FE9"/>
    <w:rsid w:val="009772DE"/>
    <w:rsid w:val="00983317"/>
    <w:rsid w:val="00983CFF"/>
    <w:rsid w:val="009842A5"/>
    <w:rsid w:val="00986F59"/>
    <w:rsid w:val="009A62E7"/>
    <w:rsid w:val="009B1770"/>
    <w:rsid w:val="009B2B54"/>
    <w:rsid w:val="009B53F0"/>
    <w:rsid w:val="009C5216"/>
    <w:rsid w:val="009C722E"/>
    <w:rsid w:val="009D16FB"/>
    <w:rsid w:val="009D2EC6"/>
    <w:rsid w:val="009E4900"/>
    <w:rsid w:val="009E693C"/>
    <w:rsid w:val="009F66F3"/>
    <w:rsid w:val="00A031D4"/>
    <w:rsid w:val="00A1336C"/>
    <w:rsid w:val="00A2097D"/>
    <w:rsid w:val="00A304BA"/>
    <w:rsid w:val="00A3225B"/>
    <w:rsid w:val="00A3330D"/>
    <w:rsid w:val="00A33C81"/>
    <w:rsid w:val="00A40AE7"/>
    <w:rsid w:val="00A42A49"/>
    <w:rsid w:val="00A457C2"/>
    <w:rsid w:val="00A46EFB"/>
    <w:rsid w:val="00A57CD9"/>
    <w:rsid w:val="00A64456"/>
    <w:rsid w:val="00A65EE3"/>
    <w:rsid w:val="00A8156E"/>
    <w:rsid w:val="00A8366E"/>
    <w:rsid w:val="00A87552"/>
    <w:rsid w:val="00A875C8"/>
    <w:rsid w:val="00A92AC3"/>
    <w:rsid w:val="00A92DE0"/>
    <w:rsid w:val="00A96BD0"/>
    <w:rsid w:val="00AA07D6"/>
    <w:rsid w:val="00AA4C3D"/>
    <w:rsid w:val="00AA6529"/>
    <w:rsid w:val="00AA7C49"/>
    <w:rsid w:val="00AB02C7"/>
    <w:rsid w:val="00AB0A45"/>
    <w:rsid w:val="00AC1347"/>
    <w:rsid w:val="00AC28F1"/>
    <w:rsid w:val="00AD0868"/>
    <w:rsid w:val="00AD0C10"/>
    <w:rsid w:val="00AE4EFE"/>
    <w:rsid w:val="00AE5864"/>
    <w:rsid w:val="00AE73E6"/>
    <w:rsid w:val="00AF70C6"/>
    <w:rsid w:val="00B10ED4"/>
    <w:rsid w:val="00B12341"/>
    <w:rsid w:val="00B12DA5"/>
    <w:rsid w:val="00B162F6"/>
    <w:rsid w:val="00B17C5D"/>
    <w:rsid w:val="00B20EDA"/>
    <w:rsid w:val="00B248B9"/>
    <w:rsid w:val="00B2533F"/>
    <w:rsid w:val="00B27583"/>
    <w:rsid w:val="00B41370"/>
    <w:rsid w:val="00B4500A"/>
    <w:rsid w:val="00B46277"/>
    <w:rsid w:val="00B4729A"/>
    <w:rsid w:val="00B54594"/>
    <w:rsid w:val="00B55A59"/>
    <w:rsid w:val="00B650FC"/>
    <w:rsid w:val="00B667FB"/>
    <w:rsid w:val="00B735B2"/>
    <w:rsid w:val="00B756D9"/>
    <w:rsid w:val="00B761E1"/>
    <w:rsid w:val="00B83064"/>
    <w:rsid w:val="00B84B25"/>
    <w:rsid w:val="00B85ED4"/>
    <w:rsid w:val="00B92182"/>
    <w:rsid w:val="00BA5709"/>
    <w:rsid w:val="00BB1369"/>
    <w:rsid w:val="00BB610A"/>
    <w:rsid w:val="00BB6878"/>
    <w:rsid w:val="00BC045F"/>
    <w:rsid w:val="00BC14DE"/>
    <w:rsid w:val="00BC25FE"/>
    <w:rsid w:val="00BD36C6"/>
    <w:rsid w:val="00BE1C5B"/>
    <w:rsid w:val="00BE291C"/>
    <w:rsid w:val="00BE6283"/>
    <w:rsid w:val="00BF0B6B"/>
    <w:rsid w:val="00C006C8"/>
    <w:rsid w:val="00C031F3"/>
    <w:rsid w:val="00C034A3"/>
    <w:rsid w:val="00C04EFC"/>
    <w:rsid w:val="00C21EEB"/>
    <w:rsid w:val="00C31C3D"/>
    <w:rsid w:val="00C326B7"/>
    <w:rsid w:val="00C35FBA"/>
    <w:rsid w:val="00C43181"/>
    <w:rsid w:val="00C452D3"/>
    <w:rsid w:val="00C5267C"/>
    <w:rsid w:val="00C53F70"/>
    <w:rsid w:val="00C55534"/>
    <w:rsid w:val="00C56355"/>
    <w:rsid w:val="00C57AC7"/>
    <w:rsid w:val="00C57EFA"/>
    <w:rsid w:val="00C61747"/>
    <w:rsid w:val="00C66CEC"/>
    <w:rsid w:val="00C67CB8"/>
    <w:rsid w:val="00C70C59"/>
    <w:rsid w:val="00C74BF8"/>
    <w:rsid w:val="00C74FBD"/>
    <w:rsid w:val="00C76732"/>
    <w:rsid w:val="00C87621"/>
    <w:rsid w:val="00C87932"/>
    <w:rsid w:val="00C94A24"/>
    <w:rsid w:val="00C97AF0"/>
    <w:rsid w:val="00CA03BF"/>
    <w:rsid w:val="00CA445C"/>
    <w:rsid w:val="00CA61CD"/>
    <w:rsid w:val="00CB0573"/>
    <w:rsid w:val="00CB320C"/>
    <w:rsid w:val="00CB3811"/>
    <w:rsid w:val="00CB4C62"/>
    <w:rsid w:val="00CB4E1A"/>
    <w:rsid w:val="00CB5BCA"/>
    <w:rsid w:val="00CB7E3A"/>
    <w:rsid w:val="00CC0212"/>
    <w:rsid w:val="00CC1B8F"/>
    <w:rsid w:val="00CC231A"/>
    <w:rsid w:val="00CC5035"/>
    <w:rsid w:val="00CD1F64"/>
    <w:rsid w:val="00CD4059"/>
    <w:rsid w:val="00CE2082"/>
    <w:rsid w:val="00CE6583"/>
    <w:rsid w:val="00CE6895"/>
    <w:rsid w:val="00CE780C"/>
    <w:rsid w:val="00CF1975"/>
    <w:rsid w:val="00CF2CF5"/>
    <w:rsid w:val="00CF5C3B"/>
    <w:rsid w:val="00D02BC9"/>
    <w:rsid w:val="00D12473"/>
    <w:rsid w:val="00D14AB5"/>
    <w:rsid w:val="00D24178"/>
    <w:rsid w:val="00D320AB"/>
    <w:rsid w:val="00D34D7F"/>
    <w:rsid w:val="00D504FD"/>
    <w:rsid w:val="00D51290"/>
    <w:rsid w:val="00D61653"/>
    <w:rsid w:val="00D665AE"/>
    <w:rsid w:val="00D74069"/>
    <w:rsid w:val="00D75C62"/>
    <w:rsid w:val="00D80C08"/>
    <w:rsid w:val="00D81135"/>
    <w:rsid w:val="00D82170"/>
    <w:rsid w:val="00D84150"/>
    <w:rsid w:val="00D90FE9"/>
    <w:rsid w:val="00DA1CAB"/>
    <w:rsid w:val="00DA26A2"/>
    <w:rsid w:val="00DA524B"/>
    <w:rsid w:val="00DA55FD"/>
    <w:rsid w:val="00DC3B22"/>
    <w:rsid w:val="00DD4ABC"/>
    <w:rsid w:val="00DE0210"/>
    <w:rsid w:val="00DE0969"/>
    <w:rsid w:val="00DE566D"/>
    <w:rsid w:val="00DF051E"/>
    <w:rsid w:val="00DF2C25"/>
    <w:rsid w:val="00E02DC1"/>
    <w:rsid w:val="00E13DBF"/>
    <w:rsid w:val="00E14DD0"/>
    <w:rsid w:val="00E26FD9"/>
    <w:rsid w:val="00E30F35"/>
    <w:rsid w:val="00E31323"/>
    <w:rsid w:val="00E32E87"/>
    <w:rsid w:val="00E34AF2"/>
    <w:rsid w:val="00E37BB7"/>
    <w:rsid w:val="00E40B9D"/>
    <w:rsid w:val="00E41AB2"/>
    <w:rsid w:val="00E548F4"/>
    <w:rsid w:val="00E55837"/>
    <w:rsid w:val="00E6244A"/>
    <w:rsid w:val="00E63E1E"/>
    <w:rsid w:val="00E672AF"/>
    <w:rsid w:val="00E704F0"/>
    <w:rsid w:val="00E72555"/>
    <w:rsid w:val="00E7323D"/>
    <w:rsid w:val="00E75083"/>
    <w:rsid w:val="00E83004"/>
    <w:rsid w:val="00E9425B"/>
    <w:rsid w:val="00EA1DE1"/>
    <w:rsid w:val="00EA2A47"/>
    <w:rsid w:val="00EA2D4B"/>
    <w:rsid w:val="00EA5D02"/>
    <w:rsid w:val="00EA725A"/>
    <w:rsid w:val="00EB09FD"/>
    <w:rsid w:val="00EB127A"/>
    <w:rsid w:val="00EB275B"/>
    <w:rsid w:val="00EB4010"/>
    <w:rsid w:val="00EB538E"/>
    <w:rsid w:val="00EC52A5"/>
    <w:rsid w:val="00EC712E"/>
    <w:rsid w:val="00ED131F"/>
    <w:rsid w:val="00ED2280"/>
    <w:rsid w:val="00EE07CD"/>
    <w:rsid w:val="00EE1FF2"/>
    <w:rsid w:val="00EE5EB9"/>
    <w:rsid w:val="00EF180C"/>
    <w:rsid w:val="00EF3D4A"/>
    <w:rsid w:val="00F0679B"/>
    <w:rsid w:val="00F07231"/>
    <w:rsid w:val="00F07EE4"/>
    <w:rsid w:val="00F10213"/>
    <w:rsid w:val="00F112B3"/>
    <w:rsid w:val="00F12B2A"/>
    <w:rsid w:val="00F1395F"/>
    <w:rsid w:val="00F14BE1"/>
    <w:rsid w:val="00F14F6B"/>
    <w:rsid w:val="00F15AFD"/>
    <w:rsid w:val="00F302A5"/>
    <w:rsid w:val="00F41B20"/>
    <w:rsid w:val="00F44FD1"/>
    <w:rsid w:val="00F47FBE"/>
    <w:rsid w:val="00F5099D"/>
    <w:rsid w:val="00F573AD"/>
    <w:rsid w:val="00F575E9"/>
    <w:rsid w:val="00F60192"/>
    <w:rsid w:val="00F60518"/>
    <w:rsid w:val="00F60540"/>
    <w:rsid w:val="00F67FF2"/>
    <w:rsid w:val="00F80FA4"/>
    <w:rsid w:val="00F83D4E"/>
    <w:rsid w:val="00F85812"/>
    <w:rsid w:val="00F95339"/>
    <w:rsid w:val="00F957E1"/>
    <w:rsid w:val="00FA0AC0"/>
    <w:rsid w:val="00FA46B0"/>
    <w:rsid w:val="00FA75CC"/>
    <w:rsid w:val="00FB0A4B"/>
    <w:rsid w:val="00FB16A3"/>
    <w:rsid w:val="00FC7E51"/>
    <w:rsid w:val="00FD14ED"/>
    <w:rsid w:val="00FD6454"/>
    <w:rsid w:val="00FE23CC"/>
    <w:rsid w:val="00FE2738"/>
    <w:rsid w:val="00FF2EFF"/>
    <w:rsid w:val="00FF35C4"/>
    <w:rsid w:val="00FF588C"/>
    <w:rsid w:val="00FF5A2D"/>
    <w:rsid w:val="00FF7635"/>
    <w:rsid w:val="0460D6C1"/>
    <w:rsid w:val="0DA3E07B"/>
    <w:rsid w:val="34FD6BD7"/>
    <w:rsid w:val="35296609"/>
    <w:rsid w:val="3B6FDEC7"/>
    <w:rsid w:val="40DDBD40"/>
    <w:rsid w:val="4ADCF2E3"/>
    <w:rsid w:val="5B250C5D"/>
    <w:rsid w:val="7C5781B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ae4bd86-0393-48a7-a40c-ca42d8c4d0b4}"/>
  <w14:docId w14:val="78CA45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mbria" w:hAnsi="Cambria"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155A"/>
    <w:pPr>
      <w:spacing w:after="200" w:line="252" w:lineRule="auto"/>
      <w:jc w:val="both"/>
    </w:pPr>
    <w:rPr>
      <w:rFonts w:ascii="Calibri" w:hAnsi="Calibri"/>
      <w:sz w:val="22"/>
      <w:szCs w:val="22"/>
      <w:lang w:val="en-US" w:eastAsia="en-US" w:bidi="en-US"/>
    </w:rPr>
  </w:style>
  <w:style w:type="paragraph" w:styleId="Heading1">
    <w:name w:val="heading 1"/>
    <w:basedOn w:val="Normal"/>
    <w:next w:val="Normal"/>
    <w:link w:val="Heading1Char"/>
    <w:uiPriority w:val="9"/>
    <w:qFormat/>
    <w:rsid w:val="00F112B3"/>
    <w:pPr>
      <w:numPr>
        <w:numId w:val="2"/>
      </w:numPr>
      <w:pBdr>
        <w:bottom w:val="thinThickSmallGap" w:color="943634" w:sz="12" w:space="1"/>
      </w:pBdr>
      <w:spacing w:before="400"/>
      <w:jc w:val="left"/>
      <w:outlineLvl w:val="0"/>
    </w:pPr>
    <w:rPr>
      <w:color w:val="632423"/>
      <w:spacing w:val="20"/>
      <w:sz w:val="28"/>
      <w:szCs w:val="28"/>
    </w:rPr>
  </w:style>
  <w:style w:type="paragraph" w:styleId="Heading2">
    <w:name w:val="heading 2"/>
    <w:basedOn w:val="Normal"/>
    <w:next w:val="Normal"/>
    <w:link w:val="Heading2Char"/>
    <w:uiPriority w:val="9"/>
    <w:unhideWhenUsed/>
    <w:qFormat/>
    <w:rsid w:val="0008578D"/>
    <w:pPr>
      <w:numPr>
        <w:ilvl w:val="1"/>
        <w:numId w:val="2"/>
      </w:numPr>
      <w:pBdr>
        <w:bottom w:val="single" w:color="622423" w:sz="4" w:space="1"/>
      </w:pBdr>
      <w:spacing w:before="400"/>
      <w:jc w:val="left"/>
      <w:outlineLvl w:val="1"/>
    </w:pPr>
    <w:rPr>
      <w:color w:val="632423"/>
      <w:spacing w:val="15"/>
      <w:sz w:val="24"/>
      <w:szCs w:val="24"/>
    </w:rPr>
  </w:style>
  <w:style w:type="paragraph" w:styleId="Heading3">
    <w:name w:val="heading 3"/>
    <w:basedOn w:val="Normal"/>
    <w:next w:val="Normal"/>
    <w:link w:val="Heading3Char"/>
    <w:uiPriority w:val="9"/>
    <w:unhideWhenUsed/>
    <w:qFormat/>
    <w:rsid w:val="00705B2A"/>
    <w:pPr>
      <w:numPr>
        <w:ilvl w:val="2"/>
        <w:numId w:val="2"/>
      </w:numPr>
      <w:pBdr>
        <w:top w:val="dotted" w:color="622423" w:sz="4" w:space="1"/>
        <w:bottom w:val="dotted" w:color="622423" w:sz="4" w:space="1"/>
      </w:pBdr>
      <w:spacing w:before="300"/>
      <w:jc w:val="center"/>
      <w:outlineLvl w:val="2"/>
    </w:pPr>
    <w:rPr>
      <w:caps/>
      <w:color w:val="622423"/>
      <w:sz w:val="24"/>
      <w:szCs w:val="24"/>
    </w:rPr>
  </w:style>
  <w:style w:type="paragraph" w:styleId="Heading4">
    <w:name w:val="heading 4"/>
    <w:basedOn w:val="Normal"/>
    <w:next w:val="Normal"/>
    <w:link w:val="Heading4Char"/>
    <w:uiPriority w:val="9"/>
    <w:unhideWhenUsed/>
    <w:qFormat/>
    <w:rsid w:val="00705B2A"/>
    <w:pPr>
      <w:numPr>
        <w:ilvl w:val="3"/>
        <w:numId w:val="2"/>
      </w:numPr>
      <w:pBdr>
        <w:bottom w:val="dotted" w:color="943634" w:sz="4" w:space="1"/>
      </w:pBdr>
      <w:spacing w:after="120"/>
      <w:jc w:val="center"/>
      <w:outlineLvl w:val="3"/>
    </w:pPr>
    <w:rPr>
      <w:caps/>
      <w:color w:val="622423"/>
      <w:spacing w:val="10"/>
    </w:rPr>
  </w:style>
  <w:style w:type="paragraph" w:styleId="Heading5">
    <w:name w:val="heading 5"/>
    <w:basedOn w:val="Normal"/>
    <w:next w:val="Normal"/>
    <w:link w:val="Heading5Char"/>
    <w:uiPriority w:val="9"/>
    <w:unhideWhenUsed/>
    <w:qFormat/>
    <w:rsid w:val="00705B2A"/>
    <w:pPr>
      <w:numPr>
        <w:ilvl w:val="4"/>
        <w:numId w:val="2"/>
      </w:numPr>
      <w:spacing w:before="320" w:after="120"/>
      <w:jc w:val="center"/>
      <w:outlineLvl w:val="4"/>
    </w:pPr>
    <w:rPr>
      <w:caps/>
      <w:color w:val="622423"/>
      <w:spacing w:val="10"/>
    </w:rPr>
  </w:style>
  <w:style w:type="paragraph" w:styleId="Heading6">
    <w:name w:val="heading 6"/>
    <w:basedOn w:val="Normal"/>
    <w:next w:val="Normal"/>
    <w:link w:val="Heading6Char"/>
    <w:uiPriority w:val="9"/>
    <w:unhideWhenUsed/>
    <w:qFormat/>
    <w:rsid w:val="00705B2A"/>
    <w:pPr>
      <w:numPr>
        <w:ilvl w:val="5"/>
        <w:numId w:val="2"/>
      </w:numPr>
      <w:spacing w:after="120"/>
      <w:jc w:val="center"/>
      <w:outlineLvl w:val="5"/>
    </w:pPr>
    <w:rPr>
      <w:caps/>
      <w:color w:val="943634"/>
      <w:spacing w:val="10"/>
    </w:rPr>
  </w:style>
  <w:style w:type="paragraph" w:styleId="Heading7">
    <w:name w:val="heading 7"/>
    <w:basedOn w:val="Normal"/>
    <w:next w:val="Normal"/>
    <w:link w:val="Heading7Char"/>
    <w:uiPriority w:val="9"/>
    <w:unhideWhenUsed/>
    <w:qFormat/>
    <w:rsid w:val="00705B2A"/>
    <w:pPr>
      <w:numPr>
        <w:ilvl w:val="6"/>
        <w:numId w:val="2"/>
      </w:numPr>
      <w:spacing w:after="120"/>
      <w:jc w:val="center"/>
      <w:outlineLvl w:val="6"/>
    </w:pPr>
    <w:rPr>
      <w:i/>
      <w:iCs/>
      <w:caps/>
      <w:color w:val="943634"/>
      <w:spacing w:val="10"/>
    </w:rPr>
  </w:style>
  <w:style w:type="paragraph" w:styleId="Heading8">
    <w:name w:val="heading 8"/>
    <w:basedOn w:val="Normal"/>
    <w:next w:val="Normal"/>
    <w:link w:val="Heading8Char"/>
    <w:uiPriority w:val="9"/>
    <w:unhideWhenUsed/>
    <w:qFormat/>
    <w:rsid w:val="00705B2A"/>
    <w:pPr>
      <w:numPr>
        <w:ilvl w:val="7"/>
        <w:numId w:val="2"/>
      </w:num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705B2A"/>
    <w:pPr>
      <w:numPr>
        <w:ilvl w:val="8"/>
        <w:numId w:val="2"/>
      </w:numPr>
      <w:spacing w:after="120"/>
      <w:jc w:val="center"/>
      <w:outlineLvl w:val="8"/>
    </w:pPr>
    <w:rPr>
      <w:i/>
      <w:iCs/>
      <w:caps/>
      <w:spacing w:val="10"/>
      <w:sz w:val="20"/>
      <w:szCs w:val="20"/>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pPr>
    <w:rPr>
      <w:color w:val="000000"/>
      <w:lang w:val="en-AU"/>
    </w:rPr>
  </w:style>
  <w:style w:type="paragraph" w:styleId="Title">
    <w:name w:val="Title"/>
    <w:basedOn w:val="Normal"/>
    <w:next w:val="Normal"/>
    <w:link w:val="TitleChar"/>
    <w:uiPriority w:val="10"/>
    <w:qFormat/>
    <w:rsid w:val="00705B2A"/>
    <w:pPr>
      <w:pBdr>
        <w:top w:val="dotted" w:color="632423" w:sz="2" w:space="1"/>
        <w:bottom w:val="dotted" w:color="632423" w:sz="2" w:space="6"/>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705B2A"/>
    <w:pPr>
      <w:spacing w:after="560" w:line="240" w:lineRule="auto"/>
      <w:jc w:val="center"/>
    </w:pPr>
    <w:rPr>
      <w:caps/>
      <w:spacing w:val="20"/>
      <w:sz w:val="18"/>
      <w:szCs w:val="18"/>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pPr>
  </w:style>
  <w:style w:type="paragraph" w:styleId="Paragraph3" w:customStyle="1">
    <w:name w:val="Paragraph3"/>
    <w:basedOn w:val="Normal"/>
    <w:pPr>
      <w:spacing w:before="80" w:line="240" w:lineRule="auto"/>
      <w:ind w:left="1530"/>
    </w:pPr>
  </w:style>
  <w:style w:type="paragraph" w:styleId="Paragraph4" w:customStyle="1">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 w:customStyle="1">
    <w:name w:val="Body"/>
    <w:basedOn w:val="Normal"/>
    <w:pPr>
      <w:spacing w:before="120" w:line="240" w:lineRule="auto"/>
    </w:pPr>
    <w:rPr>
      <w:rFonts w:ascii="Book Antiqua" w:hAnsi="Book Antiqua"/>
    </w:rPr>
  </w:style>
  <w:style w:type="paragraph" w:styleId="Bullet" w:customStyle="1">
    <w:name w:val="Bullet"/>
    <w:basedOn w:val="Normal"/>
    <w:pPr>
      <w:numPr>
        <w:numId w:val="81"/>
      </w:numPr>
      <w:tabs>
        <w:tab w:val="left" w:pos="720"/>
      </w:tabs>
      <w:spacing w:before="120" w:line="240" w:lineRule="auto"/>
      <w:ind w:left="720" w:right="360"/>
    </w:pPr>
    <w:rPr>
      <w:rFonts w:ascii="Book Antiqua" w:hAnsi="Book Antiqua"/>
    </w:rPr>
  </w:style>
  <w:style w:type="paragraph" w:styleId="BodyText2">
    <w:name w:val="Body Text 2"/>
    <w:basedOn w:val="Normal"/>
    <w:semiHidden/>
    <w:rPr>
      <w:i/>
      <w:color w:val="0000FF"/>
    </w:rPr>
  </w:style>
  <w:style w:type="paragraph" w:styleId="InfoBlue" w:customStyle="1">
    <w:name w:val="InfoBlue"/>
    <w:basedOn w:val="Normal"/>
    <w:next w:val="BodyText"/>
    <w:autoRedefine/>
    <w:rsid w:val="002A1330"/>
    <w:pPr>
      <w:spacing w:after="120"/>
    </w:pPr>
    <w:rPr>
      <w:i/>
      <w:color w:val="0000FF"/>
    </w:rPr>
  </w:style>
  <w:style w:type="paragraph" w:styleId="BodyTextIndent">
    <w:name w:val="Body Text Indent"/>
    <w:basedOn w:val="Normal"/>
    <w:semiHidden/>
    <w:pPr>
      <w:ind w:left="720"/>
    </w:pPr>
    <w:rPr>
      <w:i/>
      <w:color w:val="0000FF"/>
      <w:u w:val="single"/>
    </w:rPr>
  </w:style>
  <w:style w:type="character" w:styleId="Hyperlink">
    <w:name w:val="Hyperlink"/>
    <w:basedOn w:val="DefaultParagraphFont"/>
    <w:uiPriority w:val="99"/>
    <w:semiHidden/>
    <w:rPr>
      <w:color w:val="0000FF"/>
      <w:u w:val="single"/>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57AC7"/>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57AC7"/>
    <w:rPr>
      <w:rFonts w:ascii="Tahoma" w:hAnsi="Tahoma" w:cs="Tahoma"/>
      <w:sz w:val="16"/>
      <w:szCs w:val="16"/>
      <w:lang w:val="en-US" w:eastAsia="en-US"/>
    </w:rPr>
  </w:style>
  <w:style w:type="paragraph" w:styleId="ListNumber">
    <w:name w:val="List Number"/>
    <w:basedOn w:val="Normal"/>
    <w:rsid w:val="00BC14DE"/>
    <w:pPr>
      <w:numPr>
        <w:numId w:val="1"/>
      </w:numPr>
    </w:pPr>
  </w:style>
  <w:style w:type="table" w:styleId="TableGrid">
    <w:name w:val="Table Grid"/>
    <w:basedOn w:val="TableNormal"/>
    <w:uiPriority w:val="59"/>
    <w:rsid w:val="007E6D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EC712E"/>
    <w:rPr>
      <w:sz w:val="16"/>
      <w:szCs w:val="16"/>
    </w:rPr>
  </w:style>
  <w:style w:type="paragraph" w:styleId="CommentText">
    <w:name w:val="annotation text"/>
    <w:basedOn w:val="Normal"/>
    <w:link w:val="CommentTextChar"/>
    <w:uiPriority w:val="99"/>
    <w:semiHidden/>
    <w:unhideWhenUsed/>
    <w:rsid w:val="00EC712E"/>
  </w:style>
  <w:style w:type="character" w:styleId="CommentTextChar" w:customStyle="1">
    <w:name w:val="Comment Text Char"/>
    <w:basedOn w:val="DefaultParagraphFont"/>
    <w:link w:val="CommentText"/>
    <w:uiPriority w:val="99"/>
    <w:semiHidden/>
    <w:rsid w:val="00EC712E"/>
    <w:rPr>
      <w:lang w:val="en-US" w:eastAsia="en-US"/>
    </w:rPr>
  </w:style>
  <w:style w:type="paragraph" w:styleId="CommentSubject">
    <w:name w:val="annotation subject"/>
    <w:basedOn w:val="CommentText"/>
    <w:next w:val="CommentText"/>
    <w:link w:val="CommentSubjectChar"/>
    <w:uiPriority w:val="99"/>
    <w:semiHidden/>
    <w:unhideWhenUsed/>
    <w:rsid w:val="00EC712E"/>
    <w:rPr>
      <w:b/>
      <w:bCs/>
    </w:rPr>
  </w:style>
  <w:style w:type="character" w:styleId="CommentSubjectChar" w:customStyle="1">
    <w:name w:val="Comment Subject Char"/>
    <w:basedOn w:val="CommentTextChar"/>
    <w:link w:val="CommentSubject"/>
    <w:uiPriority w:val="99"/>
    <w:semiHidden/>
    <w:rsid w:val="00EC712E"/>
    <w:rPr>
      <w:b/>
      <w:bCs/>
      <w:lang w:val="en-US" w:eastAsia="en-US"/>
    </w:rPr>
  </w:style>
  <w:style w:type="paragraph" w:styleId="Revision">
    <w:name w:val="Revision"/>
    <w:hidden/>
    <w:uiPriority w:val="99"/>
    <w:semiHidden/>
    <w:rsid w:val="006C5DD4"/>
    <w:pPr>
      <w:spacing w:after="200" w:line="252" w:lineRule="auto"/>
    </w:pPr>
    <w:rPr>
      <w:sz w:val="22"/>
      <w:szCs w:val="22"/>
      <w:lang w:val="en-US" w:eastAsia="en-US"/>
    </w:rPr>
  </w:style>
  <w:style w:type="paragraph" w:styleId="HTMLPreformatted">
    <w:name w:val="HTML Preformatted"/>
    <w:basedOn w:val="Normal"/>
    <w:link w:val="HTMLPreformattedChar"/>
    <w:uiPriority w:val="99"/>
    <w:unhideWhenUsed/>
    <w:rsid w:val="00F6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l-GR" w:eastAsia="el-GR"/>
    </w:rPr>
  </w:style>
  <w:style w:type="character" w:styleId="HTMLPreformattedChar" w:customStyle="1">
    <w:name w:val="HTML Preformatted Char"/>
    <w:basedOn w:val="DefaultParagraphFont"/>
    <w:link w:val="HTMLPreformatted"/>
    <w:uiPriority w:val="99"/>
    <w:rsid w:val="00F60540"/>
    <w:rPr>
      <w:rFonts w:ascii="Courier New" w:hAnsi="Courier New" w:cs="Courier New"/>
    </w:rPr>
  </w:style>
  <w:style w:type="character" w:styleId="apple-converted-space" w:customStyle="1">
    <w:name w:val="apple-converted-space"/>
    <w:basedOn w:val="DefaultParagraphFont"/>
    <w:rsid w:val="00A3330D"/>
  </w:style>
  <w:style w:type="character" w:styleId="Emphasis">
    <w:name w:val="Emphasis"/>
    <w:uiPriority w:val="20"/>
    <w:qFormat/>
    <w:rsid w:val="00705B2A"/>
    <w:rPr>
      <w:caps/>
      <w:spacing w:val="5"/>
      <w:sz w:val="20"/>
      <w:szCs w:val="20"/>
    </w:rPr>
  </w:style>
  <w:style w:type="character" w:styleId="Strong">
    <w:name w:val="Strong"/>
    <w:uiPriority w:val="22"/>
    <w:qFormat/>
    <w:rsid w:val="00705B2A"/>
    <w:rPr>
      <w:b/>
      <w:bCs/>
      <w:color w:val="943634"/>
      <w:spacing w:val="5"/>
    </w:rPr>
  </w:style>
  <w:style w:type="character" w:styleId="Heading1Char" w:customStyle="1">
    <w:name w:val="Heading 1 Char"/>
    <w:basedOn w:val="DefaultParagraphFont"/>
    <w:link w:val="Heading1"/>
    <w:uiPriority w:val="9"/>
    <w:rsid w:val="00F112B3"/>
    <w:rPr>
      <w:rFonts w:ascii="Calibri" w:hAnsi="Calibri"/>
      <w:color w:val="632423"/>
      <w:spacing w:val="20"/>
      <w:sz w:val="28"/>
      <w:szCs w:val="28"/>
      <w:lang w:val="en-US" w:eastAsia="en-US" w:bidi="en-US"/>
    </w:rPr>
  </w:style>
  <w:style w:type="character" w:styleId="Heading2Char" w:customStyle="1">
    <w:name w:val="Heading 2 Char"/>
    <w:basedOn w:val="DefaultParagraphFont"/>
    <w:link w:val="Heading2"/>
    <w:uiPriority w:val="9"/>
    <w:rsid w:val="0008578D"/>
    <w:rPr>
      <w:rFonts w:ascii="Calibri" w:hAnsi="Calibri"/>
      <w:color w:val="632423"/>
      <w:spacing w:val="15"/>
      <w:sz w:val="24"/>
      <w:szCs w:val="24"/>
      <w:lang w:val="en-US" w:eastAsia="en-US" w:bidi="en-US"/>
    </w:rPr>
  </w:style>
  <w:style w:type="character" w:styleId="Heading3Char" w:customStyle="1">
    <w:name w:val="Heading 3 Char"/>
    <w:basedOn w:val="DefaultParagraphFont"/>
    <w:link w:val="Heading3"/>
    <w:uiPriority w:val="9"/>
    <w:rsid w:val="00705B2A"/>
    <w:rPr>
      <w:rFonts w:ascii="Calibri" w:hAnsi="Calibri"/>
      <w:caps/>
      <w:color w:val="622423"/>
      <w:sz w:val="24"/>
      <w:szCs w:val="24"/>
      <w:lang w:val="en-US" w:eastAsia="en-US" w:bidi="en-US"/>
    </w:rPr>
  </w:style>
  <w:style w:type="character" w:styleId="Heading4Char" w:customStyle="1">
    <w:name w:val="Heading 4 Char"/>
    <w:basedOn w:val="DefaultParagraphFont"/>
    <w:link w:val="Heading4"/>
    <w:uiPriority w:val="9"/>
    <w:rsid w:val="00705B2A"/>
    <w:rPr>
      <w:rFonts w:ascii="Calibri" w:hAnsi="Calibri"/>
      <w:caps/>
      <w:color w:val="622423"/>
      <w:spacing w:val="10"/>
      <w:sz w:val="22"/>
      <w:szCs w:val="22"/>
      <w:lang w:val="en-US" w:eastAsia="en-US" w:bidi="en-US"/>
    </w:rPr>
  </w:style>
  <w:style w:type="character" w:styleId="Heading5Char" w:customStyle="1">
    <w:name w:val="Heading 5 Char"/>
    <w:basedOn w:val="DefaultParagraphFont"/>
    <w:link w:val="Heading5"/>
    <w:uiPriority w:val="9"/>
    <w:rsid w:val="00705B2A"/>
    <w:rPr>
      <w:rFonts w:ascii="Calibri" w:hAnsi="Calibri"/>
      <w:caps/>
      <w:color w:val="622423"/>
      <w:spacing w:val="10"/>
      <w:sz w:val="22"/>
      <w:szCs w:val="22"/>
      <w:lang w:val="en-US" w:eastAsia="en-US" w:bidi="en-US"/>
    </w:rPr>
  </w:style>
  <w:style w:type="character" w:styleId="Heading6Char" w:customStyle="1">
    <w:name w:val="Heading 6 Char"/>
    <w:basedOn w:val="DefaultParagraphFont"/>
    <w:link w:val="Heading6"/>
    <w:uiPriority w:val="9"/>
    <w:rsid w:val="00705B2A"/>
    <w:rPr>
      <w:rFonts w:ascii="Calibri" w:hAnsi="Calibri"/>
      <w:caps/>
      <w:color w:val="943634"/>
      <w:spacing w:val="10"/>
      <w:sz w:val="22"/>
      <w:szCs w:val="22"/>
      <w:lang w:val="en-US" w:eastAsia="en-US" w:bidi="en-US"/>
    </w:rPr>
  </w:style>
  <w:style w:type="character" w:styleId="Heading7Char" w:customStyle="1">
    <w:name w:val="Heading 7 Char"/>
    <w:basedOn w:val="DefaultParagraphFont"/>
    <w:link w:val="Heading7"/>
    <w:uiPriority w:val="9"/>
    <w:rsid w:val="00705B2A"/>
    <w:rPr>
      <w:rFonts w:ascii="Calibri" w:hAnsi="Calibri"/>
      <w:i/>
      <w:iCs/>
      <w:caps/>
      <w:color w:val="943634"/>
      <w:spacing w:val="10"/>
      <w:sz w:val="22"/>
      <w:szCs w:val="22"/>
      <w:lang w:val="en-US" w:eastAsia="en-US" w:bidi="en-US"/>
    </w:rPr>
  </w:style>
  <w:style w:type="character" w:styleId="Heading8Char" w:customStyle="1">
    <w:name w:val="Heading 8 Char"/>
    <w:basedOn w:val="DefaultParagraphFont"/>
    <w:link w:val="Heading8"/>
    <w:uiPriority w:val="9"/>
    <w:rsid w:val="00705B2A"/>
    <w:rPr>
      <w:rFonts w:ascii="Calibri" w:hAnsi="Calibri"/>
      <w:caps/>
      <w:spacing w:val="10"/>
      <w:lang w:val="en-US" w:eastAsia="en-US" w:bidi="en-US"/>
    </w:rPr>
  </w:style>
  <w:style w:type="character" w:styleId="Heading9Char" w:customStyle="1">
    <w:name w:val="Heading 9 Char"/>
    <w:basedOn w:val="DefaultParagraphFont"/>
    <w:link w:val="Heading9"/>
    <w:uiPriority w:val="9"/>
    <w:rsid w:val="00705B2A"/>
    <w:rPr>
      <w:rFonts w:ascii="Calibri" w:hAnsi="Calibri"/>
      <w:i/>
      <w:iCs/>
      <w:caps/>
      <w:spacing w:val="10"/>
      <w:lang w:val="en-US" w:eastAsia="en-US" w:bidi="en-US"/>
    </w:rPr>
  </w:style>
  <w:style w:type="character" w:styleId="TitleChar" w:customStyle="1">
    <w:name w:val="Title Char"/>
    <w:basedOn w:val="DefaultParagraphFont"/>
    <w:link w:val="Title"/>
    <w:uiPriority w:val="10"/>
    <w:rsid w:val="00705B2A"/>
    <w:rPr>
      <w:rFonts w:eastAsia="Times New Roman" w:cs="Times New Roman"/>
      <w:caps/>
      <w:color w:val="632423"/>
      <w:spacing w:val="50"/>
      <w:sz w:val="44"/>
      <w:szCs w:val="44"/>
    </w:rPr>
  </w:style>
  <w:style w:type="character" w:styleId="SubtitleChar" w:customStyle="1">
    <w:name w:val="Subtitle Char"/>
    <w:basedOn w:val="DefaultParagraphFont"/>
    <w:link w:val="Subtitle"/>
    <w:uiPriority w:val="11"/>
    <w:rsid w:val="00705B2A"/>
    <w:rPr>
      <w:rFonts w:eastAsia="Times New Roman" w:cs="Times New Roman"/>
      <w:caps/>
      <w:spacing w:val="20"/>
      <w:sz w:val="18"/>
      <w:szCs w:val="18"/>
    </w:rPr>
  </w:style>
  <w:style w:type="paragraph" w:styleId="NoSpacing">
    <w:name w:val="No Spacing"/>
    <w:basedOn w:val="Normal"/>
    <w:link w:val="NoSpacingChar"/>
    <w:uiPriority w:val="1"/>
    <w:qFormat/>
    <w:rsid w:val="00705B2A"/>
    <w:pPr>
      <w:spacing w:after="0" w:line="240" w:lineRule="auto"/>
    </w:pPr>
  </w:style>
  <w:style w:type="paragraph" w:styleId="ListParagraph">
    <w:name w:val="List Paragraph"/>
    <w:basedOn w:val="Normal"/>
    <w:uiPriority w:val="34"/>
    <w:qFormat/>
    <w:rsid w:val="00705B2A"/>
    <w:pPr>
      <w:ind w:left="720"/>
      <w:contextualSpacing/>
    </w:pPr>
  </w:style>
  <w:style w:type="paragraph" w:styleId="Quote">
    <w:name w:val="Quote"/>
    <w:basedOn w:val="Normal"/>
    <w:next w:val="Normal"/>
    <w:link w:val="QuoteChar"/>
    <w:uiPriority w:val="29"/>
    <w:qFormat/>
    <w:rsid w:val="00705B2A"/>
    <w:rPr>
      <w:i/>
      <w:iCs/>
    </w:rPr>
  </w:style>
  <w:style w:type="character" w:styleId="QuoteChar" w:customStyle="1">
    <w:name w:val="Quote Char"/>
    <w:basedOn w:val="DefaultParagraphFont"/>
    <w:link w:val="Quote"/>
    <w:uiPriority w:val="29"/>
    <w:rsid w:val="00705B2A"/>
    <w:rPr>
      <w:rFonts w:eastAsia="Times New Roman" w:cs="Times New Roman"/>
      <w:i/>
      <w:iCs/>
    </w:rPr>
  </w:style>
  <w:style w:type="paragraph" w:styleId="IntenseQuote">
    <w:name w:val="Intense Quote"/>
    <w:basedOn w:val="Normal"/>
    <w:next w:val="Normal"/>
    <w:link w:val="IntenseQuoteChar"/>
    <w:uiPriority w:val="30"/>
    <w:qFormat/>
    <w:rsid w:val="00705B2A"/>
    <w:pPr>
      <w:pBdr>
        <w:top w:val="dotted" w:color="632423" w:sz="2" w:space="10"/>
        <w:bottom w:val="dotted" w:color="632423" w:sz="2" w:space="4"/>
      </w:pBdr>
      <w:spacing w:before="160" w:line="300" w:lineRule="auto"/>
      <w:ind w:left="1440" w:right="1440"/>
    </w:pPr>
    <w:rPr>
      <w:caps/>
      <w:color w:val="622423"/>
      <w:spacing w:val="5"/>
      <w:sz w:val="20"/>
      <w:szCs w:val="20"/>
    </w:rPr>
  </w:style>
  <w:style w:type="character" w:styleId="IntenseQuoteChar" w:customStyle="1">
    <w:name w:val="Intense Quote Char"/>
    <w:basedOn w:val="DefaultParagraphFont"/>
    <w:link w:val="IntenseQuote"/>
    <w:uiPriority w:val="30"/>
    <w:rsid w:val="00705B2A"/>
    <w:rPr>
      <w:rFonts w:eastAsia="Times New Roman" w:cs="Times New Roman"/>
      <w:caps/>
      <w:color w:val="622423"/>
      <w:spacing w:val="5"/>
      <w:sz w:val="20"/>
      <w:szCs w:val="20"/>
    </w:rPr>
  </w:style>
  <w:style w:type="character" w:styleId="SubtleEmphasis">
    <w:name w:val="Subtle Emphasis"/>
    <w:uiPriority w:val="19"/>
    <w:qFormat/>
    <w:rsid w:val="00705B2A"/>
    <w:rPr>
      <w:i/>
      <w:iCs/>
    </w:rPr>
  </w:style>
  <w:style w:type="character" w:styleId="IntenseEmphasis">
    <w:name w:val="Intense Emphasis"/>
    <w:uiPriority w:val="21"/>
    <w:qFormat/>
    <w:rsid w:val="00705B2A"/>
    <w:rPr>
      <w:i/>
      <w:iCs/>
      <w:caps/>
      <w:spacing w:val="10"/>
      <w:sz w:val="20"/>
      <w:szCs w:val="20"/>
    </w:rPr>
  </w:style>
  <w:style w:type="character" w:styleId="SubtleReference">
    <w:name w:val="Subtle Reference"/>
    <w:basedOn w:val="DefaultParagraphFont"/>
    <w:uiPriority w:val="31"/>
    <w:qFormat/>
    <w:rsid w:val="00705B2A"/>
    <w:rPr>
      <w:rFonts w:ascii="Calibri" w:hAnsi="Calibri" w:eastAsia="Times New Roman" w:cs="Times New Roman"/>
      <w:i/>
      <w:iCs/>
      <w:color w:val="622423"/>
    </w:rPr>
  </w:style>
  <w:style w:type="character" w:styleId="IntenseReference">
    <w:name w:val="Intense Reference"/>
    <w:uiPriority w:val="32"/>
    <w:qFormat/>
    <w:rsid w:val="00705B2A"/>
    <w:rPr>
      <w:rFonts w:ascii="Calibri" w:hAnsi="Calibri" w:eastAsia="Times New Roman" w:cs="Times New Roman"/>
      <w:b/>
      <w:bCs/>
      <w:i/>
      <w:iCs/>
      <w:color w:val="622423"/>
    </w:rPr>
  </w:style>
  <w:style w:type="character" w:styleId="BookTitle">
    <w:name w:val="Book Title"/>
    <w:uiPriority w:val="33"/>
    <w:qFormat/>
    <w:rsid w:val="00705B2A"/>
    <w:rPr>
      <w:caps/>
      <w:color w:val="622423"/>
      <w:spacing w:val="5"/>
      <w:u w:color="622423"/>
    </w:rPr>
  </w:style>
  <w:style w:type="paragraph" w:styleId="TOCHeading">
    <w:name w:val="TOC Heading"/>
    <w:basedOn w:val="Heading1"/>
    <w:next w:val="Normal"/>
    <w:uiPriority w:val="39"/>
    <w:semiHidden/>
    <w:unhideWhenUsed/>
    <w:qFormat/>
    <w:rsid w:val="00705B2A"/>
    <w:pPr>
      <w:outlineLvl w:val="9"/>
    </w:pPr>
  </w:style>
  <w:style w:type="paragraph" w:styleId="Caption">
    <w:name w:val="caption"/>
    <w:basedOn w:val="Normal"/>
    <w:next w:val="Normal"/>
    <w:uiPriority w:val="35"/>
    <w:semiHidden/>
    <w:unhideWhenUsed/>
    <w:qFormat/>
    <w:rsid w:val="00705B2A"/>
    <w:rPr>
      <w:caps/>
      <w:spacing w:val="10"/>
      <w:sz w:val="18"/>
      <w:szCs w:val="18"/>
    </w:rPr>
  </w:style>
  <w:style w:type="character" w:styleId="NoSpacingChar" w:customStyle="1">
    <w:name w:val="No Spacing Char"/>
    <w:basedOn w:val="DefaultParagraphFont"/>
    <w:link w:val="NoSpacing"/>
    <w:uiPriority w:val="1"/>
    <w:rsid w:val="00705B2A"/>
  </w:style>
  <w:style w:type="paragraph" w:styleId="NormalWeb">
    <w:name w:val="Normal (Web)"/>
    <w:basedOn w:val="Normal"/>
    <w:uiPriority w:val="99"/>
    <w:semiHidden/>
    <w:unhideWhenUsed/>
    <w:rsid w:val="00793FB8"/>
    <w:pPr>
      <w:spacing w:before="100" w:beforeAutospacing="1" w:after="100" w:afterAutospacing="1" w:line="240" w:lineRule="auto"/>
      <w:jc w:val="left"/>
    </w:pPr>
    <w:rPr>
      <w:rFonts w:ascii="Times New Roman" w:hAnsi="Times New Roman"/>
      <w:sz w:val="24"/>
      <w:szCs w:val="24"/>
      <w:lang w:val="el-GR" w:eastAsia="el-G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0354">
      <w:bodyDiv w:val="1"/>
      <w:marLeft w:val="0"/>
      <w:marRight w:val="0"/>
      <w:marTop w:val="0"/>
      <w:marBottom w:val="0"/>
      <w:divBdr>
        <w:top w:val="none" w:sz="0" w:space="0" w:color="auto"/>
        <w:left w:val="none" w:sz="0" w:space="0" w:color="auto"/>
        <w:bottom w:val="none" w:sz="0" w:space="0" w:color="auto"/>
        <w:right w:val="none" w:sz="0" w:space="0" w:color="auto"/>
      </w:divBdr>
      <w:divsChild>
        <w:div w:id="891765975">
          <w:marLeft w:val="1008"/>
          <w:marRight w:val="0"/>
          <w:marTop w:val="110"/>
          <w:marBottom w:val="0"/>
          <w:divBdr>
            <w:top w:val="none" w:sz="0" w:space="0" w:color="auto"/>
            <w:left w:val="none" w:sz="0" w:space="0" w:color="auto"/>
            <w:bottom w:val="none" w:sz="0" w:space="0" w:color="auto"/>
            <w:right w:val="none" w:sz="0" w:space="0" w:color="auto"/>
          </w:divBdr>
        </w:div>
        <w:div w:id="1895463634">
          <w:marLeft w:val="1008"/>
          <w:marRight w:val="0"/>
          <w:marTop w:val="110"/>
          <w:marBottom w:val="0"/>
          <w:divBdr>
            <w:top w:val="none" w:sz="0" w:space="0" w:color="auto"/>
            <w:left w:val="none" w:sz="0" w:space="0" w:color="auto"/>
            <w:bottom w:val="none" w:sz="0" w:space="0" w:color="auto"/>
            <w:right w:val="none" w:sz="0" w:space="0" w:color="auto"/>
          </w:divBdr>
        </w:div>
        <w:div w:id="2005468997">
          <w:marLeft w:val="1008"/>
          <w:marRight w:val="0"/>
          <w:marTop w:val="110"/>
          <w:marBottom w:val="0"/>
          <w:divBdr>
            <w:top w:val="none" w:sz="0" w:space="0" w:color="auto"/>
            <w:left w:val="none" w:sz="0" w:space="0" w:color="auto"/>
            <w:bottom w:val="none" w:sz="0" w:space="0" w:color="auto"/>
            <w:right w:val="none" w:sz="0" w:space="0" w:color="auto"/>
          </w:divBdr>
        </w:div>
        <w:div w:id="2101176650">
          <w:marLeft w:val="1008"/>
          <w:marRight w:val="0"/>
          <w:marTop w:val="110"/>
          <w:marBottom w:val="0"/>
          <w:divBdr>
            <w:top w:val="none" w:sz="0" w:space="0" w:color="auto"/>
            <w:left w:val="none" w:sz="0" w:space="0" w:color="auto"/>
            <w:bottom w:val="none" w:sz="0" w:space="0" w:color="auto"/>
            <w:right w:val="none" w:sz="0" w:space="0" w:color="auto"/>
          </w:divBdr>
        </w:div>
      </w:divsChild>
    </w:div>
    <w:div w:id="349994592">
      <w:bodyDiv w:val="1"/>
      <w:marLeft w:val="0"/>
      <w:marRight w:val="0"/>
      <w:marTop w:val="0"/>
      <w:marBottom w:val="0"/>
      <w:divBdr>
        <w:top w:val="none" w:sz="0" w:space="0" w:color="auto"/>
        <w:left w:val="none" w:sz="0" w:space="0" w:color="auto"/>
        <w:bottom w:val="none" w:sz="0" w:space="0" w:color="auto"/>
        <w:right w:val="none" w:sz="0" w:space="0" w:color="auto"/>
      </w:divBdr>
      <w:divsChild>
        <w:div w:id="482966921">
          <w:marLeft w:val="0"/>
          <w:marRight w:val="0"/>
          <w:marTop w:val="0"/>
          <w:marBottom w:val="0"/>
          <w:divBdr>
            <w:top w:val="none" w:sz="0" w:space="0" w:color="auto"/>
            <w:left w:val="none" w:sz="0" w:space="0" w:color="auto"/>
            <w:bottom w:val="none" w:sz="0" w:space="0" w:color="auto"/>
            <w:right w:val="none" w:sz="0" w:space="0" w:color="auto"/>
          </w:divBdr>
        </w:div>
        <w:div w:id="633757192">
          <w:marLeft w:val="0"/>
          <w:marRight w:val="0"/>
          <w:marTop w:val="0"/>
          <w:marBottom w:val="0"/>
          <w:divBdr>
            <w:top w:val="none" w:sz="0" w:space="0" w:color="auto"/>
            <w:left w:val="none" w:sz="0" w:space="0" w:color="auto"/>
            <w:bottom w:val="none" w:sz="0" w:space="0" w:color="auto"/>
            <w:right w:val="none" w:sz="0" w:space="0" w:color="auto"/>
          </w:divBdr>
        </w:div>
        <w:div w:id="730226339">
          <w:marLeft w:val="0"/>
          <w:marRight w:val="0"/>
          <w:marTop w:val="0"/>
          <w:marBottom w:val="0"/>
          <w:divBdr>
            <w:top w:val="none" w:sz="0" w:space="0" w:color="auto"/>
            <w:left w:val="none" w:sz="0" w:space="0" w:color="auto"/>
            <w:bottom w:val="none" w:sz="0" w:space="0" w:color="auto"/>
            <w:right w:val="none" w:sz="0" w:space="0" w:color="auto"/>
          </w:divBdr>
        </w:div>
        <w:div w:id="2003121083">
          <w:marLeft w:val="0"/>
          <w:marRight w:val="0"/>
          <w:marTop w:val="0"/>
          <w:marBottom w:val="0"/>
          <w:divBdr>
            <w:top w:val="none" w:sz="0" w:space="0" w:color="auto"/>
            <w:left w:val="none" w:sz="0" w:space="0" w:color="auto"/>
            <w:bottom w:val="none" w:sz="0" w:space="0" w:color="auto"/>
            <w:right w:val="none" w:sz="0" w:space="0" w:color="auto"/>
          </w:divBdr>
        </w:div>
      </w:divsChild>
    </w:div>
    <w:div w:id="368263071">
      <w:bodyDiv w:val="1"/>
      <w:marLeft w:val="0"/>
      <w:marRight w:val="0"/>
      <w:marTop w:val="0"/>
      <w:marBottom w:val="0"/>
      <w:divBdr>
        <w:top w:val="none" w:sz="0" w:space="0" w:color="auto"/>
        <w:left w:val="none" w:sz="0" w:space="0" w:color="auto"/>
        <w:bottom w:val="none" w:sz="0" w:space="0" w:color="auto"/>
        <w:right w:val="none" w:sz="0" w:space="0" w:color="auto"/>
      </w:divBdr>
    </w:div>
    <w:div w:id="852185697">
      <w:bodyDiv w:val="1"/>
      <w:marLeft w:val="0"/>
      <w:marRight w:val="0"/>
      <w:marTop w:val="0"/>
      <w:marBottom w:val="0"/>
      <w:divBdr>
        <w:top w:val="none" w:sz="0" w:space="0" w:color="auto"/>
        <w:left w:val="none" w:sz="0" w:space="0" w:color="auto"/>
        <w:bottom w:val="none" w:sz="0" w:space="0" w:color="auto"/>
        <w:right w:val="none" w:sz="0" w:space="0" w:color="auto"/>
      </w:divBdr>
    </w:div>
    <w:div w:id="1274171628">
      <w:bodyDiv w:val="1"/>
      <w:marLeft w:val="0"/>
      <w:marRight w:val="0"/>
      <w:marTop w:val="0"/>
      <w:marBottom w:val="0"/>
      <w:divBdr>
        <w:top w:val="none" w:sz="0" w:space="0" w:color="auto"/>
        <w:left w:val="none" w:sz="0" w:space="0" w:color="auto"/>
        <w:bottom w:val="none" w:sz="0" w:space="0" w:color="auto"/>
        <w:right w:val="none" w:sz="0" w:space="0" w:color="auto"/>
      </w:divBdr>
    </w:div>
    <w:div w:id="1370184195">
      <w:bodyDiv w:val="1"/>
      <w:marLeft w:val="0"/>
      <w:marRight w:val="0"/>
      <w:marTop w:val="0"/>
      <w:marBottom w:val="0"/>
      <w:divBdr>
        <w:top w:val="none" w:sz="0" w:space="0" w:color="auto"/>
        <w:left w:val="none" w:sz="0" w:space="0" w:color="auto"/>
        <w:bottom w:val="none" w:sz="0" w:space="0" w:color="auto"/>
        <w:right w:val="none" w:sz="0" w:space="0" w:color="auto"/>
      </w:divBdr>
    </w:div>
    <w:div w:id="1391226830">
      <w:bodyDiv w:val="1"/>
      <w:marLeft w:val="0"/>
      <w:marRight w:val="0"/>
      <w:marTop w:val="0"/>
      <w:marBottom w:val="0"/>
      <w:divBdr>
        <w:top w:val="none" w:sz="0" w:space="0" w:color="auto"/>
        <w:left w:val="none" w:sz="0" w:space="0" w:color="auto"/>
        <w:bottom w:val="none" w:sz="0" w:space="0" w:color="auto"/>
        <w:right w:val="none" w:sz="0" w:space="0" w:color="auto"/>
      </w:divBdr>
      <w:divsChild>
        <w:div w:id="345210424">
          <w:marLeft w:val="1008"/>
          <w:marRight w:val="0"/>
          <w:marTop w:val="110"/>
          <w:marBottom w:val="0"/>
          <w:divBdr>
            <w:top w:val="none" w:sz="0" w:space="0" w:color="auto"/>
            <w:left w:val="none" w:sz="0" w:space="0" w:color="auto"/>
            <w:bottom w:val="none" w:sz="0" w:space="0" w:color="auto"/>
            <w:right w:val="none" w:sz="0" w:space="0" w:color="auto"/>
          </w:divBdr>
        </w:div>
        <w:div w:id="678822224">
          <w:marLeft w:val="1008"/>
          <w:marRight w:val="0"/>
          <w:marTop w:val="110"/>
          <w:marBottom w:val="0"/>
          <w:divBdr>
            <w:top w:val="none" w:sz="0" w:space="0" w:color="auto"/>
            <w:left w:val="none" w:sz="0" w:space="0" w:color="auto"/>
            <w:bottom w:val="none" w:sz="0" w:space="0" w:color="auto"/>
            <w:right w:val="none" w:sz="0" w:space="0" w:color="auto"/>
          </w:divBdr>
        </w:div>
        <w:div w:id="1340427010">
          <w:marLeft w:val="1008"/>
          <w:marRight w:val="0"/>
          <w:marTop w:val="110"/>
          <w:marBottom w:val="0"/>
          <w:divBdr>
            <w:top w:val="none" w:sz="0" w:space="0" w:color="auto"/>
            <w:left w:val="none" w:sz="0" w:space="0" w:color="auto"/>
            <w:bottom w:val="none" w:sz="0" w:space="0" w:color="auto"/>
            <w:right w:val="none" w:sz="0" w:space="0" w:color="auto"/>
          </w:divBdr>
        </w:div>
        <w:div w:id="1361979577">
          <w:marLeft w:val="1008"/>
          <w:marRight w:val="0"/>
          <w:marTop w:val="110"/>
          <w:marBottom w:val="0"/>
          <w:divBdr>
            <w:top w:val="none" w:sz="0" w:space="0" w:color="auto"/>
            <w:left w:val="none" w:sz="0" w:space="0" w:color="auto"/>
            <w:bottom w:val="none" w:sz="0" w:space="0" w:color="auto"/>
            <w:right w:val="none" w:sz="0" w:space="0" w:color="auto"/>
          </w:divBdr>
        </w:div>
        <w:div w:id="1933589078">
          <w:marLeft w:val="1008"/>
          <w:marRight w:val="0"/>
          <w:marTop w:val="110"/>
          <w:marBottom w:val="0"/>
          <w:divBdr>
            <w:top w:val="none" w:sz="0" w:space="0" w:color="auto"/>
            <w:left w:val="none" w:sz="0" w:space="0" w:color="auto"/>
            <w:bottom w:val="none" w:sz="0" w:space="0" w:color="auto"/>
            <w:right w:val="none" w:sz="0" w:space="0" w:color="auto"/>
          </w:divBdr>
        </w:div>
      </w:divsChild>
    </w:div>
    <w:div w:id="1457597181">
      <w:bodyDiv w:val="1"/>
      <w:marLeft w:val="0"/>
      <w:marRight w:val="0"/>
      <w:marTop w:val="0"/>
      <w:marBottom w:val="0"/>
      <w:divBdr>
        <w:top w:val="none" w:sz="0" w:space="0" w:color="auto"/>
        <w:left w:val="none" w:sz="0" w:space="0" w:color="auto"/>
        <w:bottom w:val="none" w:sz="0" w:space="0" w:color="auto"/>
        <w:right w:val="none" w:sz="0" w:space="0" w:color="auto"/>
      </w:divBdr>
    </w:div>
    <w:div w:id="1752776372">
      <w:bodyDiv w:val="1"/>
      <w:marLeft w:val="0"/>
      <w:marRight w:val="0"/>
      <w:marTop w:val="0"/>
      <w:marBottom w:val="0"/>
      <w:divBdr>
        <w:top w:val="none" w:sz="0" w:space="0" w:color="auto"/>
        <w:left w:val="none" w:sz="0" w:space="0" w:color="auto"/>
        <w:bottom w:val="none" w:sz="0" w:space="0" w:color="auto"/>
        <w:right w:val="none" w:sz="0" w:space="0" w:color="auto"/>
      </w:divBdr>
    </w:div>
    <w:div w:id="19957232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image" Target="/media/image5.png" Id="R732a477bf1204017" /><Relationship Type="http://schemas.openxmlformats.org/officeDocument/2006/relationships/image" Target="/media/image6.png" Id="R7ae24094306b4916" /><Relationship Type="http://schemas.openxmlformats.org/officeDocument/2006/relationships/image" Target="/media/image7.png" Id="Rd3bf478c6ed94245" /><Relationship Type="http://schemas.openxmlformats.org/officeDocument/2006/relationships/image" Target="/media/image8.png" Id="R5cbe6fd2eb404616" /><Relationship Type="http://schemas.openxmlformats.org/officeDocument/2006/relationships/image" Target="/media/image9.png" Id="Raad52bb216d1471f" /><Relationship Type="http://schemas.openxmlformats.org/officeDocument/2006/relationships/image" Target="/media/imagea.png" Id="R1b23a253e72a428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rras\Documents\zarras-home\doc\courses\soft-eng\material\RUP%20Templates\req\rup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A202B9-464C-4384-B221-326FCAA733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rup_sspec.dot</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Supplementary Specification</dc:title>
  <dc:subject>&lt;Project Name&gt;</dc:subject>
  <dc:creator>Stavros Sak</dc:creator>
  <keywords/>
  <lastModifiedBy>Stavros Sak</lastModifiedBy>
  <revision>32</revision>
  <lastPrinted>2019-03-05T01:22:00.0000000Z</lastPrinted>
  <dcterms:created xsi:type="dcterms:W3CDTF">2019-05-24T06:28:27.3078251Z</dcterms:created>
  <dcterms:modified xsi:type="dcterms:W3CDTF">2019-05-24T07:17:16.6780416Z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